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85C20" w14:textId="77777777" w:rsidR="00BE44F5" w:rsidRPr="00CC7ED6" w:rsidRDefault="00A3439E" w:rsidP="00BE44F5">
      <w:pPr>
        <w:pStyle w:val="Logo"/>
        <w:rPr>
          <w:lang w:val="nl-BE"/>
        </w:rPr>
      </w:pPr>
      <w:r w:rsidRPr="00CC7ED6">
        <w:rPr>
          <w:lang w:val="nl-BE" w:bidi="nl-NL"/>
        </w:rPr>
        <mc:AlternateContent>
          <mc:Choice Requires="wps">
            <w:drawing>
              <wp:inline distT="0" distB="0" distL="0" distR="0" wp14:anchorId="73400204" wp14:editId="799A559A">
                <wp:extent cx="3030071" cy="407670"/>
                <wp:effectExtent l="19050" t="19050" r="18415" b="25400"/>
                <wp:docPr id="18" name="Vorm 61" descr="Hier uw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3329182" w14:textId="77777777" w:rsidR="006E1879" w:rsidRDefault="006E1879" w:rsidP="00A3439E">
                            <w:pPr>
                              <w:pStyle w:val="Normaalweb"/>
                              <w:spacing w:after="0"/>
                              <w:jc w:val="center"/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nl-BE" w:bidi="nl-NL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nl-BE" w:bidi="nl-NL"/>
                              </w:rPr>
                              <w:t>JONG</w:t>
                            </w:r>
                          </w:p>
                          <w:p w14:paraId="76051758" w14:textId="77777777" w:rsidR="00A3439E" w:rsidRPr="006E1879" w:rsidRDefault="006E1879" w:rsidP="00A3439E">
                            <w:pPr>
                              <w:pStyle w:val="Norma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nl-BE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nl-BE" w:bidi="nl-NL"/>
                              </w:rPr>
                              <w:t>VERKENNERS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00204" id="Vorm 61" o:spid="_x0000_s1026" alt="Hier uw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" filled="f" strokecolor="black [3213]" strokeweight="3pt">
                <v:stroke miterlimit="4"/>
                <v:textbox style="mso-fit-shape-to-text:t" inset="1.5pt,1.5pt,1.5pt,1.5pt">
                  <w:txbxContent>
                    <w:p w14:paraId="73329182" w14:textId="77777777" w:rsidR="006E1879" w:rsidRDefault="006E1879" w:rsidP="00A3439E">
                      <w:pPr>
                        <w:pStyle w:val="Normaalweb"/>
                        <w:spacing w:after="0"/>
                        <w:jc w:val="center"/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nl-BE" w:bidi="nl-NL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nl-BE" w:bidi="nl-NL"/>
                        </w:rPr>
                        <w:t>JONG</w:t>
                      </w:r>
                    </w:p>
                    <w:p w14:paraId="76051758" w14:textId="77777777" w:rsidR="00A3439E" w:rsidRPr="006E1879" w:rsidRDefault="006E1879" w:rsidP="00A3439E">
                      <w:pPr>
                        <w:pStyle w:val="Norma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nl-BE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nl-BE" w:bidi="nl-NL"/>
                        </w:rPr>
                        <w:t>VERKENNERS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62F79D" w14:textId="77777777" w:rsidR="006E1879" w:rsidRPr="00CC7ED6" w:rsidRDefault="006E1879" w:rsidP="006E1879">
      <w:pPr>
        <w:pStyle w:val="Kop1"/>
        <w:rPr>
          <w:lang w:val="nl-BE"/>
        </w:rPr>
      </w:pPr>
      <w:r w:rsidRPr="00CC7ED6">
        <w:rPr>
          <w:lang w:val="nl-BE"/>
        </w:rPr>
        <w:t>Oktober</w:t>
      </w:r>
    </w:p>
    <w:p w14:paraId="74C22084" w14:textId="77777777" w:rsidR="006E1879" w:rsidRPr="00CC7ED6" w:rsidRDefault="006E1879" w:rsidP="006E1879">
      <w:pPr>
        <w:pStyle w:val="KOP20"/>
      </w:pPr>
      <w:r w:rsidRPr="00CC7ED6">
        <w:t xml:space="preserve">Zaterdag </w:t>
      </w:r>
      <w:r w:rsidR="00CC7ED6" w:rsidRPr="00CC7ED6">
        <w:t>05</w:t>
      </w:r>
      <w:r w:rsidRPr="00CC7ED6">
        <w:t>/</w:t>
      </w:r>
      <w:r w:rsidR="00CC7ED6" w:rsidRPr="00CC7ED6">
        <w:t>10</w:t>
      </w:r>
      <w:r w:rsidRPr="00CC7ED6">
        <w:t>:</w:t>
      </w:r>
    </w:p>
    <w:p w14:paraId="56666A07" w14:textId="77777777" w:rsidR="00CC7ED6" w:rsidRPr="00CC7ED6" w:rsidRDefault="00CC7ED6" w:rsidP="00CC7ED6">
      <w:pPr>
        <w:pStyle w:val="Details"/>
        <w:tabs>
          <w:tab w:val="right" w:pos="6146"/>
        </w:tabs>
        <w:rPr>
          <w:lang w:val="nl-BE"/>
        </w:rPr>
      </w:pPr>
      <w:r w:rsidRPr="00CC7ED6">
        <w:rPr>
          <w:lang w:val="nl-BE"/>
        </w:rPr>
        <w:t xml:space="preserve">Jerom’s Superspel: </w:t>
      </w:r>
      <w:r>
        <w:rPr>
          <w:lang w:val="nl-BE"/>
        </w:rPr>
        <w:t xml:space="preserve">het </w:t>
      </w:r>
      <w:r w:rsidRPr="00CC7ED6">
        <w:rPr>
          <w:lang w:val="nl-BE"/>
        </w:rPr>
        <w:t xml:space="preserve">groentje in </w:t>
      </w:r>
      <w:r>
        <w:rPr>
          <w:lang w:val="nl-BE"/>
        </w:rPr>
        <w:t>onze</w:t>
      </w:r>
      <w:r w:rsidRPr="00CC7ED6">
        <w:rPr>
          <w:lang w:val="nl-BE"/>
        </w:rPr>
        <w:t xml:space="preserve"> l</w:t>
      </w:r>
      <w:r>
        <w:rPr>
          <w:lang w:val="nl-BE"/>
        </w:rPr>
        <w:t>eiding ploeg heeft voor vandaag een super uber spel voorzien.</w:t>
      </w:r>
      <w:r w:rsidRPr="00CC7ED6">
        <w:rPr>
          <w:lang w:val="nl-BE"/>
        </w:rPr>
        <w:tab/>
      </w:r>
    </w:p>
    <w:p w14:paraId="31FE74F9" w14:textId="684C3A48" w:rsidR="006E1879" w:rsidRDefault="006E1879" w:rsidP="006E1879">
      <w:pPr>
        <w:pStyle w:val="KOP20"/>
      </w:pPr>
      <w:r w:rsidRPr="00CC7ED6">
        <w:t>Zaterdag 12</w:t>
      </w:r>
      <w:r w:rsidR="00CC7ED6" w:rsidRPr="00CC7ED6">
        <w:t>/10</w:t>
      </w:r>
      <w:r w:rsidRPr="00CC7ED6">
        <w:t>:</w:t>
      </w:r>
    </w:p>
    <w:p w14:paraId="4F64C73A" w14:textId="22F33108" w:rsidR="000B68BD" w:rsidRPr="000B68BD" w:rsidRDefault="000B68BD" w:rsidP="000B68BD">
      <w:pPr>
        <w:pStyle w:val="Details"/>
        <w:rPr>
          <w:lang w:val="nl-BE"/>
        </w:rPr>
      </w:pPr>
      <w:r w:rsidRPr="000B68BD">
        <w:rPr>
          <w:lang w:val="nl-BE"/>
        </w:rPr>
        <w:t>G</w:t>
      </w:r>
      <w:r>
        <w:rPr>
          <w:lang w:val="nl-BE"/>
        </w:rPr>
        <w:t>een scouts</w:t>
      </w:r>
      <w:r w:rsidR="007E0E94">
        <w:rPr>
          <w:lang w:val="nl-BE"/>
        </w:rPr>
        <w:t xml:space="preserve"> : Leidingsweekend</w:t>
      </w:r>
      <w:r w:rsidR="009367BB">
        <w:rPr>
          <w:lang w:val="nl-BE"/>
        </w:rPr>
        <w:t>, De leiding zit samen en bereid de rest van het jaar voor.</w:t>
      </w:r>
      <w:r w:rsidR="007E0E94">
        <w:rPr>
          <w:lang w:val="nl-BE"/>
        </w:rPr>
        <w:t xml:space="preserve"> </w:t>
      </w:r>
    </w:p>
    <w:p w14:paraId="12F85974" w14:textId="77777777" w:rsidR="00CC7ED6" w:rsidRPr="00CC7ED6" w:rsidRDefault="006E1879" w:rsidP="006E1879">
      <w:pPr>
        <w:pStyle w:val="KOP20"/>
      </w:pPr>
      <w:r w:rsidRPr="00CC7ED6">
        <w:t>Zaterdag 19</w:t>
      </w:r>
      <w:r w:rsidR="00CC7ED6" w:rsidRPr="00CC7ED6">
        <w:t>/10</w:t>
      </w:r>
      <w:r w:rsidRPr="00CC7ED6">
        <w:t>:</w:t>
      </w:r>
    </w:p>
    <w:p w14:paraId="5C8C7794" w14:textId="77777777" w:rsidR="006E1879" w:rsidRPr="00CC7ED6" w:rsidRDefault="00FB3148" w:rsidP="006E1879">
      <w:pPr>
        <w:pStyle w:val="Details"/>
        <w:rPr>
          <w:lang w:val="nl-BE"/>
        </w:rPr>
      </w:pPr>
      <w:r>
        <w:rPr>
          <w:lang w:val="nl-BE"/>
        </w:rPr>
        <w:t>Voorbereidingen</w:t>
      </w:r>
      <w:r w:rsidR="00CC7ED6" w:rsidRPr="00CC7ED6">
        <w:rPr>
          <w:lang w:val="nl-BE"/>
        </w:rPr>
        <w:t xml:space="preserve"> voor Keske</w:t>
      </w:r>
      <w:r>
        <w:rPr>
          <w:lang w:val="nl-BE"/>
        </w:rPr>
        <w:t xml:space="preserve"> </w:t>
      </w:r>
    </w:p>
    <w:p w14:paraId="13D44AB3" w14:textId="77777777" w:rsidR="006E1879" w:rsidRPr="00CC7ED6" w:rsidRDefault="001351DF" w:rsidP="006E1879">
      <w:pPr>
        <w:pStyle w:val="KOP20"/>
        <w:rPr>
          <w:color w:val="FF0000"/>
        </w:rPr>
      </w:pPr>
      <w:r w:rsidRPr="00CC7ED6">
        <w:rPr>
          <w:color w:val="FF0000"/>
        </w:rPr>
        <w:t>Vrijdag</w:t>
      </w:r>
      <w:r w:rsidR="006E1879" w:rsidRPr="00CC7ED6">
        <w:rPr>
          <w:color w:val="FF0000"/>
        </w:rPr>
        <w:t xml:space="preserve"> 2</w:t>
      </w:r>
      <w:r w:rsidRPr="00CC7ED6">
        <w:rPr>
          <w:color w:val="FF0000"/>
        </w:rPr>
        <w:t>5</w:t>
      </w:r>
      <w:r w:rsidR="00CC7ED6" w:rsidRPr="00CC7ED6">
        <w:rPr>
          <w:color w:val="FF0000"/>
        </w:rPr>
        <w:t>/10</w:t>
      </w:r>
      <w:r w:rsidR="006E1879" w:rsidRPr="00CC7ED6">
        <w:rPr>
          <w:color w:val="FF0000"/>
        </w:rPr>
        <w:t>:</w:t>
      </w:r>
    </w:p>
    <w:p w14:paraId="52427803" w14:textId="77777777" w:rsidR="006E1879" w:rsidRPr="00CC7ED6" w:rsidRDefault="001351DF" w:rsidP="006E1879">
      <w:pPr>
        <w:pStyle w:val="Details"/>
        <w:rPr>
          <w:lang w:val="nl-BE"/>
        </w:rPr>
      </w:pPr>
      <w:r w:rsidRPr="00CC7ED6">
        <w:rPr>
          <w:lang w:val="nl-BE"/>
        </w:rPr>
        <w:t>Keske: De jongverkenners hebben een activiteit op Keske in lanteire</w:t>
      </w:r>
    </w:p>
    <w:p w14:paraId="5B02F3C3" w14:textId="77777777" w:rsidR="001351DF" w:rsidRPr="00CC7ED6" w:rsidRDefault="001351DF" w:rsidP="001351DF">
      <w:pPr>
        <w:pStyle w:val="KOP20"/>
      </w:pPr>
      <w:r w:rsidRPr="00CC7ED6">
        <w:t>Zaterdag 26</w:t>
      </w:r>
      <w:r w:rsidR="00CC7ED6" w:rsidRPr="00CC7ED6">
        <w:t>/10</w:t>
      </w:r>
      <w:r w:rsidRPr="00CC7ED6">
        <w:t>:</w:t>
      </w:r>
    </w:p>
    <w:p w14:paraId="1B4E7687" w14:textId="77777777" w:rsidR="001351DF" w:rsidRPr="00CC7ED6" w:rsidRDefault="001351DF" w:rsidP="001351DF">
      <w:pPr>
        <w:pStyle w:val="Details"/>
        <w:rPr>
          <w:lang w:val="nl-BE"/>
        </w:rPr>
      </w:pPr>
      <w:r w:rsidRPr="00CC7ED6">
        <w:rPr>
          <w:lang w:val="nl-BE"/>
        </w:rPr>
        <w:t xml:space="preserve">Paskoffer </w:t>
      </w:r>
    </w:p>
    <w:p w14:paraId="2C25E818" w14:textId="77777777" w:rsidR="006E1879" w:rsidRPr="00CC7ED6" w:rsidRDefault="006E1879" w:rsidP="006E1879">
      <w:pPr>
        <w:pStyle w:val="Kop1"/>
        <w:rPr>
          <w:lang w:val="nl-BE"/>
        </w:rPr>
      </w:pPr>
      <w:r w:rsidRPr="00CC7ED6">
        <w:rPr>
          <w:lang w:val="nl-BE"/>
        </w:rPr>
        <w:t>November</w:t>
      </w:r>
    </w:p>
    <w:p w14:paraId="4545AC65" w14:textId="77777777" w:rsidR="006E1879" w:rsidRPr="00CC7ED6" w:rsidRDefault="006E1879" w:rsidP="006E1879">
      <w:pPr>
        <w:pStyle w:val="KOP20"/>
      </w:pPr>
      <w:r w:rsidRPr="00CC7ED6">
        <w:t>Zaterdag 02</w:t>
      </w:r>
      <w:r w:rsidR="00CC7ED6" w:rsidRPr="00CC7ED6">
        <w:t>/11</w:t>
      </w:r>
      <w:r w:rsidRPr="00CC7ED6">
        <w:t>:</w:t>
      </w:r>
    </w:p>
    <w:p w14:paraId="1CF38A11" w14:textId="1AC3E59B" w:rsidR="006E1879" w:rsidRPr="00CC7ED6" w:rsidRDefault="000B68BD" w:rsidP="000B68BD">
      <w:pPr>
        <w:pStyle w:val="Details"/>
        <w:rPr>
          <w:lang w:val="nl-BE"/>
        </w:rPr>
      </w:pPr>
      <w:r w:rsidRPr="00CC7ED6">
        <w:rPr>
          <w:lang w:val="nl-BE"/>
        </w:rPr>
        <w:t xml:space="preserve">Fluit voetbal : Een interactief spel met </w:t>
      </w:r>
      <w:r>
        <w:rPr>
          <w:lang w:val="nl-BE"/>
        </w:rPr>
        <w:t>een voetbal en een fluitje.</w:t>
      </w:r>
    </w:p>
    <w:p w14:paraId="46046CD1" w14:textId="77777777" w:rsidR="006E1879" w:rsidRPr="00CC7ED6" w:rsidRDefault="006E1879" w:rsidP="006E1879">
      <w:pPr>
        <w:pStyle w:val="KOP20"/>
      </w:pPr>
      <w:r w:rsidRPr="00CC7ED6">
        <w:t>Zaterdag 09</w:t>
      </w:r>
      <w:r w:rsidR="00CC7ED6" w:rsidRPr="00CC7ED6">
        <w:t>/11</w:t>
      </w:r>
      <w:r w:rsidRPr="00CC7ED6">
        <w:t>:</w:t>
      </w:r>
    </w:p>
    <w:p w14:paraId="32CF6212" w14:textId="3B8B0979" w:rsidR="006E1879" w:rsidRPr="00CC7ED6" w:rsidRDefault="00D54A77" w:rsidP="006E1879">
      <w:pPr>
        <w:pStyle w:val="Details"/>
        <w:rPr>
          <w:lang w:val="nl-BE"/>
        </w:rPr>
      </w:pPr>
      <w:r>
        <w:rPr>
          <w:lang w:val="nl-BE"/>
        </w:rPr>
        <w:t xml:space="preserve">Cluedo: </w:t>
      </w:r>
      <w:r w:rsidR="00862500">
        <w:rPr>
          <w:lang w:val="nl-BE"/>
        </w:rPr>
        <w:t>Kunnen de jong verkenners de moord op lossen?</w:t>
      </w:r>
    </w:p>
    <w:p w14:paraId="58F225B4" w14:textId="6A291324" w:rsidR="006E1879" w:rsidRPr="00CC7ED6" w:rsidRDefault="006E1879" w:rsidP="006E1879">
      <w:pPr>
        <w:pStyle w:val="KOP20"/>
      </w:pPr>
      <w:r w:rsidRPr="00CC7ED6">
        <w:t>Zaterdag 16</w:t>
      </w:r>
      <w:r w:rsidR="002E3934">
        <w:t>/11</w:t>
      </w:r>
      <w:r w:rsidRPr="00CC7ED6">
        <w:t>:</w:t>
      </w:r>
    </w:p>
    <w:p w14:paraId="5C9D4A13" w14:textId="57E1786D" w:rsidR="006E1879" w:rsidRPr="00CC7ED6" w:rsidRDefault="00DB1AD7" w:rsidP="006E1879">
      <w:pPr>
        <w:pStyle w:val="Details"/>
        <w:rPr>
          <w:lang w:val="nl-BE"/>
        </w:rPr>
      </w:pPr>
      <w:r>
        <w:rPr>
          <w:lang w:val="nl-BE"/>
        </w:rPr>
        <w:t>Woudlopers keuken</w:t>
      </w:r>
      <w:r w:rsidR="008237EB">
        <w:rPr>
          <w:lang w:val="nl-BE"/>
        </w:rPr>
        <w:t xml:space="preserve"> </w:t>
      </w:r>
    </w:p>
    <w:p w14:paraId="2F1E2C44" w14:textId="0590AA3D" w:rsidR="001A4280" w:rsidRDefault="009251FD" w:rsidP="006E1879">
      <w:pPr>
        <w:pStyle w:val="KOP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0B61475" wp14:editId="25F98811">
            <wp:simplePos x="0" y="0"/>
            <wp:positionH relativeFrom="column">
              <wp:posOffset>3519601</wp:posOffset>
            </wp:positionH>
            <wp:positionV relativeFrom="paragraph">
              <wp:posOffset>162</wp:posOffset>
            </wp:positionV>
            <wp:extent cx="1329055" cy="1772920"/>
            <wp:effectExtent l="0" t="0" r="4445" b="0"/>
            <wp:wrapThrough wrapText="bothSides">
              <wp:wrapPolygon edited="0">
                <wp:start x="0" y="0"/>
                <wp:lineTo x="0" y="21352"/>
                <wp:lineTo x="21363" y="21352"/>
                <wp:lineTo x="21363" y="0"/>
                <wp:lineTo x="0" y="0"/>
              </wp:wrapPolygon>
            </wp:wrapThrough>
            <wp:docPr id="1" name="Afbeelding 1" descr="Afbeeldingsresultaat voor bierbakken stape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ierbakken stapel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879" w:rsidRPr="00CC7ED6">
        <w:t>Zaterdag 23</w:t>
      </w:r>
      <w:r w:rsidR="00701D1A">
        <w:t>/11</w:t>
      </w:r>
      <w:r w:rsidR="006E1879" w:rsidRPr="00CC7ED6">
        <w:t>:</w:t>
      </w:r>
    </w:p>
    <w:p w14:paraId="24BCC80E" w14:textId="45CDDC7E" w:rsidR="001A4280" w:rsidRPr="00AD6C97" w:rsidRDefault="001A4280" w:rsidP="001A4280">
      <w:pPr>
        <w:pStyle w:val="Details"/>
        <w:rPr>
          <w:lang w:val="nl-BE"/>
        </w:rPr>
      </w:pPr>
      <w:r w:rsidRPr="00AD6C97">
        <w:rPr>
          <w:lang w:val="nl-BE"/>
        </w:rPr>
        <w:t xml:space="preserve">Wereld </w:t>
      </w:r>
      <w:r w:rsidR="00AD6C97" w:rsidRPr="00AD6C97">
        <w:rPr>
          <w:lang w:val="nl-BE"/>
        </w:rPr>
        <w:t>kampioenschap bier b</w:t>
      </w:r>
      <w:r w:rsidR="00AD6C97">
        <w:rPr>
          <w:lang w:val="nl-BE"/>
        </w:rPr>
        <w:t>akken stappelen</w:t>
      </w:r>
    </w:p>
    <w:p w14:paraId="7FEC230A" w14:textId="0F4ED786" w:rsidR="00FB6D8B" w:rsidRPr="009251FD" w:rsidRDefault="00FB6D8B" w:rsidP="00FB6D8B">
      <w:pPr>
        <w:pStyle w:val="Details"/>
        <w:rPr>
          <w:lang w:val="nl-BE"/>
        </w:rPr>
      </w:pPr>
    </w:p>
    <w:p w14:paraId="5127F1AB" w14:textId="3A0F8127" w:rsidR="006E1879" w:rsidRPr="00CC7ED6" w:rsidRDefault="006E1879" w:rsidP="00320CD4">
      <w:pPr>
        <w:pStyle w:val="Details"/>
        <w:ind w:left="0"/>
        <w:rPr>
          <w:lang w:val="nl-BE"/>
        </w:rPr>
      </w:pPr>
    </w:p>
    <w:p w14:paraId="046F1892" w14:textId="480ED2BF" w:rsidR="006E1879" w:rsidRPr="00CC7ED6" w:rsidRDefault="006E1879" w:rsidP="006E1879">
      <w:pPr>
        <w:pStyle w:val="KOP20"/>
      </w:pPr>
      <w:r w:rsidRPr="00CC7ED6">
        <w:t>Zaterdag 30</w:t>
      </w:r>
      <w:r w:rsidR="00443B9F">
        <w:t>/11</w:t>
      </w:r>
      <w:r w:rsidRPr="00CC7ED6">
        <w:t>:</w:t>
      </w:r>
    </w:p>
    <w:p w14:paraId="350E5EA6" w14:textId="6E2E5743" w:rsidR="006E1879" w:rsidRPr="00EF5038" w:rsidRDefault="00CD3FAC" w:rsidP="00443B9F">
      <w:pPr>
        <w:pStyle w:val="Details"/>
        <w:rPr>
          <w:lang w:val="nl-BE"/>
        </w:rPr>
      </w:pPr>
      <w:r w:rsidRPr="00EF5038">
        <w:rPr>
          <w:lang w:val="nl-BE"/>
        </w:rPr>
        <w:t>Smokkel spel:</w:t>
      </w:r>
      <w:r w:rsidR="008320E0">
        <w:rPr>
          <w:lang w:val="nl-BE"/>
        </w:rPr>
        <w:t xml:space="preserve"> kunnen de jong verkenners de douane te snel af zijn.</w:t>
      </w:r>
    </w:p>
    <w:p w14:paraId="0351D655" w14:textId="77777777" w:rsidR="006E1879" w:rsidRPr="00CC7ED6" w:rsidRDefault="006E1879" w:rsidP="006E1879">
      <w:pPr>
        <w:pStyle w:val="Kop1"/>
        <w:rPr>
          <w:lang w:val="nl-BE"/>
        </w:rPr>
      </w:pPr>
      <w:r w:rsidRPr="00CC7ED6">
        <w:rPr>
          <w:lang w:val="nl-BE"/>
        </w:rPr>
        <w:t xml:space="preserve">December </w:t>
      </w:r>
    </w:p>
    <w:p w14:paraId="75982E0D" w14:textId="4A2B2687" w:rsidR="006E1879" w:rsidRPr="00CC7ED6" w:rsidRDefault="006E1879" w:rsidP="006E1879">
      <w:pPr>
        <w:pStyle w:val="KOP20"/>
      </w:pPr>
      <w:r w:rsidRPr="00CC7ED6">
        <w:t>Zaterdag 07</w:t>
      </w:r>
      <w:r w:rsidR="0082046E">
        <w:t>/12</w:t>
      </w:r>
      <w:r w:rsidRPr="00CC7ED6">
        <w:t>:</w:t>
      </w:r>
    </w:p>
    <w:p w14:paraId="6A2BAB3F" w14:textId="612268C5" w:rsidR="006E1879" w:rsidRPr="00CC7ED6" w:rsidRDefault="0082046E" w:rsidP="006E1879">
      <w:pPr>
        <w:pStyle w:val="Details"/>
        <w:rPr>
          <w:lang w:val="nl-BE"/>
        </w:rPr>
      </w:pPr>
      <w:r>
        <w:rPr>
          <w:lang w:val="nl-BE"/>
        </w:rPr>
        <w:t>Sinterklaas spel:</w:t>
      </w:r>
      <w:r w:rsidR="00F93010">
        <w:rPr>
          <w:lang w:val="nl-BE"/>
        </w:rPr>
        <w:t xml:space="preserve"> De jongverkenners doen opdrachten voor sinterklaas.</w:t>
      </w:r>
      <w:r>
        <w:rPr>
          <w:lang w:val="nl-BE"/>
        </w:rPr>
        <w:t xml:space="preserve"> </w:t>
      </w:r>
    </w:p>
    <w:p w14:paraId="285590D7" w14:textId="6350EB3F" w:rsidR="006E1879" w:rsidRPr="00CC7ED6" w:rsidRDefault="006E1879" w:rsidP="006E1879">
      <w:pPr>
        <w:pStyle w:val="KOP20"/>
      </w:pPr>
      <w:r w:rsidRPr="00CC7ED6">
        <w:t>Zaterdag 14</w:t>
      </w:r>
      <w:r w:rsidR="0082046E">
        <w:t>/12</w:t>
      </w:r>
      <w:r w:rsidR="00F93010">
        <w:t xml:space="preserve"> </w:t>
      </w:r>
      <w:r w:rsidR="00A671EF" w:rsidRPr="00A671EF">
        <w:rPr>
          <w:color w:val="FF0000"/>
        </w:rPr>
        <w:t>Van 19u tot 21u</w:t>
      </w:r>
      <w:r w:rsidRPr="00CC7ED6">
        <w:t>:</w:t>
      </w:r>
    </w:p>
    <w:p w14:paraId="220CF522" w14:textId="77777777" w:rsidR="00923FBE" w:rsidRDefault="00EA4248" w:rsidP="006E1879">
      <w:pPr>
        <w:pStyle w:val="Details"/>
        <w:rPr>
          <w:lang w:val="nl-BE"/>
        </w:rPr>
      </w:pPr>
      <w:r>
        <w:rPr>
          <w:lang w:val="nl-BE"/>
        </w:rPr>
        <w:t>Slui</w:t>
      </w:r>
      <w:r w:rsidR="00923FBE">
        <w:rPr>
          <w:lang w:val="nl-BE"/>
        </w:rPr>
        <w:t xml:space="preserve">pspel: Wie is er ban van de donker </w:t>
      </w:r>
    </w:p>
    <w:p w14:paraId="75A252BB" w14:textId="742A512C" w:rsidR="006E1879" w:rsidRPr="00923FBE" w:rsidRDefault="00923FBE" w:rsidP="00923FBE">
      <w:pPr>
        <w:pStyle w:val="Details"/>
        <w:tabs>
          <w:tab w:val="left" w:pos="3542"/>
        </w:tabs>
        <w:rPr>
          <w:sz w:val="16"/>
          <w:szCs w:val="20"/>
          <w:lang w:val="nl-BE"/>
        </w:rPr>
      </w:pPr>
      <w:r w:rsidRPr="00923FBE">
        <w:rPr>
          <w:sz w:val="16"/>
          <w:szCs w:val="20"/>
          <w:lang w:val="nl-BE"/>
        </w:rPr>
        <w:t>Ps:</w:t>
      </w:r>
      <w:r>
        <w:rPr>
          <w:sz w:val="16"/>
          <w:szCs w:val="20"/>
          <w:lang w:val="nl-BE"/>
        </w:rPr>
        <w:t xml:space="preserve"> </w:t>
      </w:r>
      <w:r w:rsidRPr="00923FBE">
        <w:rPr>
          <w:sz w:val="16"/>
          <w:szCs w:val="20"/>
          <w:lang w:val="nl-BE"/>
        </w:rPr>
        <w:t>Neem een zak lam mee</w:t>
      </w:r>
    </w:p>
    <w:p w14:paraId="6F4CCCD6" w14:textId="036A1579" w:rsidR="006E1879" w:rsidRPr="00CC7ED6" w:rsidRDefault="006E1879" w:rsidP="00674395">
      <w:pPr>
        <w:pStyle w:val="KOP20"/>
        <w:tabs>
          <w:tab w:val="left" w:pos="2330"/>
        </w:tabs>
      </w:pPr>
      <w:r w:rsidRPr="00CC7ED6">
        <w:t>Zaterdag 2</w:t>
      </w:r>
      <w:r w:rsidR="00A2461D">
        <w:t>0</w:t>
      </w:r>
      <w:r w:rsidR="00923FBE">
        <w:t>/12</w:t>
      </w:r>
      <w:r w:rsidRPr="00CC7ED6">
        <w:t>:</w:t>
      </w:r>
      <w:r w:rsidR="00674395">
        <w:tab/>
        <w:t xml:space="preserve"> </w:t>
      </w:r>
    </w:p>
    <w:p w14:paraId="705B2626" w14:textId="764203DB" w:rsidR="006E1879" w:rsidRPr="00CC7ED6" w:rsidRDefault="00F336AF" w:rsidP="006E1879">
      <w:pPr>
        <w:pStyle w:val="Details"/>
        <w:rPr>
          <w:lang w:val="nl-BE"/>
        </w:rPr>
      </w:pPr>
      <w:r>
        <w:rPr>
          <w:lang w:val="nl-BE"/>
        </w:rPr>
        <w:t xml:space="preserve">Kerst feestje : neem een pakje van 5 euro </w:t>
      </w:r>
      <w:r w:rsidR="00186980">
        <w:rPr>
          <w:lang w:val="nl-BE"/>
        </w:rPr>
        <w:t>en je goed humeur mee.</w:t>
      </w:r>
    </w:p>
    <w:p w14:paraId="1A3F59D5" w14:textId="316FFE70" w:rsidR="00186980" w:rsidRPr="00CC7ED6" w:rsidRDefault="006E1879" w:rsidP="006E1879">
      <w:pPr>
        <w:pStyle w:val="KOP20"/>
      </w:pPr>
      <w:r w:rsidRPr="00CC7ED6">
        <w:t xml:space="preserve">Zaterdag </w:t>
      </w:r>
      <w:r w:rsidR="00923FBE">
        <w:t>28/</w:t>
      </w:r>
      <w:r w:rsidRPr="00CC7ED6">
        <w:t>12:</w:t>
      </w:r>
    </w:p>
    <w:p w14:paraId="134D2534" w14:textId="1978C95D" w:rsidR="001351DF" w:rsidRPr="00CC7ED6" w:rsidRDefault="00186980" w:rsidP="001351DF">
      <w:pPr>
        <w:pStyle w:val="Details"/>
        <w:rPr>
          <w:lang w:val="nl-BE"/>
        </w:rPr>
      </w:pPr>
      <w:r>
        <w:rPr>
          <w:lang w:val="nl-BE"/>
        </w:rPr>
        <w:t xml:space="preserve">Geen </w:t>
      </w:r>
      <w:r w:rsidR="000E65CF">
        <w:rPr>
          <w:lang w:val="nl-BE"/>
        </w:rPr>
        <w:t>scouts</w:t>
      </w:r>
      <w:r>
        <w:rPr>
          <w:lang w:val="nl-BE"/>
        </w:rPr>
        <w:t xml:space="preserve"> </w:t>
      </w:r>
      <w:r w:rsidR="000E65CF" w:rsidRPr="000E65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BE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1D7B60" w:rsidRPr="001D7B60">
        <w:rPr>
          <w:lang w:val="nl-BE"/>
        </w:rPr>
        <w:t xml:space="preserve"> </w:t>
      </w:r>
      <w:r w:rsidR="001D7B60">
        <w:rPr>
          <w:lang w:val="nl-BE"/>
        </w:rPr>
        <w:t>Leiding studeert hard voor de examens</w:t>
      </w:r>
    </w:p>
    <w:p w14:paraId="1198E614" w14:textId="77777777" w:rsidR="006E1879" w:rsidRPr="00CC7ED6" w:rsidRDefault="006E1879" w:rsidP="006E1879">
      <w:pPr>
        <w:pStyle w:val="Kop1"/>
        <w:rPr>
          <w:lang w:val="nl-BE"/>
        </w:rPr>
      </w:pPr>
      <w:r w:rsidRPr="00CC7ED6">
        <w:rPr>
          <w:lang w:val="nl-BE"/>
        </w:rPr>
        <w:t>Januari</w:t>
      </w:r>
    </w:p>
    <w:p w14:paraId="31BF4ADC" w14:textId="200F36A0" w:rsidR="001351DF" w:rsidRPr="00CC7ED6" w:rsidRDefault="001351DF" w:rsidP="001351DF">
      <w:pPr>
        <w:pStyle w:val="KOP20"/>
      </w:pPr>
      <w:r w:rsidRPr="00CC7ED6">
        <w:t>Zaterdag 04</w:t>
      </w:r>
      <w:r w:rsidR="00923FBE">
        <w:t>/01</w:t>
      </w:r>
      <w:r w:rsidRPr="00CC7ED6">
        <w:t>:</w:t>
      </w:r>
    </w:p>
    <w:p w14:paraId="12A7993D" w14:textId="5216C970" w:rsidR="001351DF" w:rsidRPr="00CC7ED6" w:rsidRDefault="000E65CF" w:rsidP="000E65CF">
      <w:pPr>
        <w:pStyle w:val="Details"/>
        <w:rPr>
          <w:lang w:val="nl-BE"/>
        </w:rPr>
      </w:pPr>
      <w:r>
        <w:rPr>
          <w:lang w:val="nl-BE"/>
        </w:rPr>
        <w:t xml:space="preserve">Geen scouts </w:t>
      </w:r>
      <w:r w:rsidRPr="000E65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BE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1D7B60" w:rsidRPr="001D7B60">
        <w:rPr>
          <w:lang w:val="nl-BE"/>
        </w:rPr>
        <w:t xml:space="preserve"> </w:t>
      </w:r>
      <w:r w:rsidR="001D7B60">
        <w:rPr>
          <w:lang w:val="nl-BE"/>
        </w:rPr>
        <w:t>Leiding studeert hard voor de examens</w:t>
      </w:r>
    </w:p>
    <w:p w14:paraId="42AE7F4B" w14:textId="77777777" w:rsidR="001351DF" w:rsidRPr="00CC7ED6" w:rsidRDefault="001351DF" w:rsidP="001351DF">
      <w:pPr>
        <w:pStyle w:val="KOP20"/>
      </w:pPr>
      <w:r w:rsidRPr="00CC7ED6">
        <w:t>Zaterdag 01/11:</w:t>
      </w:r>
    </w:p>
    <w:p w14:paraId="3B563AAF" w14:textId="5A4DB9DF" w:rsidR="001351DF" w:rsidRPr="00CC7ED6" w:rsidRDefault="001D7B60" w:rsidP="001D7B60">
      <w:pPr>
        <w:pStyle w:val="Details"/>
        <w:rPr>
          <w:lang w:val="nl-BE"/>
        </w:rPr>
      </w:pPr>
      <w:r>
        <w:rPr>
          <w:lang w:val="nl-BE"/>
        </w:rPr>
        <w:t xml:space="preserve">Geen scouts </w:t>
      </w:r>
      <w:r w:rsidRPr="000E65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BE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nl-BE"/>
        </w:rPr>
        <w:t xml:space="preserve"> Leiding studeert hard voor de examens</w:t>
      </w:r>
    </w:p>
    <w:p w14:paraId="76162EA0" w14:textId="77777777" w:rsidR="001351DF" w:rsidRPr="00CC7ED6" w:rsidRDefault="001351DF" w:rsidP="001351DF">
      <w:pPr>
        <w:pStyle w:val="KOP20"/>
      </w:pPr>
      <w:r w:rsidRPr="00CC7ED6">
        <w:t>Zaterdag 01/18:</w:t>
      </w:r>
    </w:p>
    <w:p w14:paraId="4C07B546" w14:textId="5E22C611" w:rsidR="001351DF" w:rsidRPr="00CC7ED6" w:rsidRDefault="009C7D8F" w:rsidP="001351DF">
      <w:pPr>
        <w:pStyle w:val="Details"/>
        <w:rPr>
          <w:lang w:val="nl-BE"/>
        </w:rPr>
      </w:pPr>
      <w:r>
        <w:rPr>
          <w:lang w:val="nl-BE"/>
        </w:rPr>
        <w:t xml:space="preserve">Jerom’s </w:t>
      </w:r>
      <w:r w:rsidR="00BB4FD4" w:rsidRPr="00BB4FD4">
        <w:rPr>
          <w:lang w:val="nl-BE"/>
        </w:rPr>
        <w:t>verrassingsspel</w:t>
      </w:r>
    </w:p>
    <w:p w14:paraId="5EC20FBA" w14:textId="77777777" w:rsidR="001351DF" w:rsidRPr="00CC7ED6" w:rsidRDefault="001351DF" w:rsidP="001351DF">
      <w:pPr>
        <w:pStyle w:val="KOP20"/>
      </w:pPr>
      <w:r w:rsidRPr="00CC7ED6">
        <w:t>Zaterdag 01/25:</w:t>
      </w:r>
    </w:p>
    <w:p w14:paraId="55E22F7B" w14:textId="1CA5D0A5" w:rsidR="001351DF" w:rsidRPr="00CC7ED6" w:rsidRDefault="00BB4FD4" w:rsidP="001351DF">
      <w:pPr>
        <w:pStyle w:val="Details"/>
        <w:rPr>
          <w:lang w:val="nl-BE"/>
        </w:rPr>
      </w:pPr>
      <w:r>
        <w:rPr>
          <w:lang w:val="nl-BE"/>
        </w:rPr>
        <w:t>Dennenappel spel:</w:t>
      </w:r>
    </w:p>
    <w:p w14:paraId="61446483" w14:textId="77777777" w:rsidR="006E1879" w:rsidRPr="00CC7ED6" w:rsidRDefault="006E1879" w:rsidP="006E1879">
      <w:pPr>
        <w:pStyle w:val="Kop1"/>
        <w:rPr>
          <w:lang w:val="nl-BE"/>
        </w:rPr>
      </w:pPr>
      <w:r w:rsidRPr="00CC7ED6">
        <w:rPr>
          <w:lang w:val="nl-BE"/>
        </w:rPr>
        <w:lastRenderedPageBreak/>
        <w:t>Februari</w:t>
      </w:r>
    </w:p>
    <w:p w14:paraId="17D0E5D6" w14:textId="77777777" w:rsidR="001351DF" w:rsidRPr="00CC7ED6" w:rsidRDefault="001351DF" w:rsidP="001351DF">
      <w:pPr>
        <w:pStyle w:val="KOP20"/>
      </w:pPr>
      <w:r w:rsidRPr="00CC7ED6">
        <w:t>Zaterdag 02/08:</w:t>
      </w:r>
    </w:p>
    <w:p w14:paraId="440DF9F7" w14:textId="44469DD6" w:rsidR="001351DF" w:rsidRPr="00CC7ED6" w:rsidRDefault="0034706E" w:rsidP="001351DF">
      <w:pPr>
        <w:pStyle w:val="Details"/>
        <w:rPr>
          <w:lang w:val="nl-BE"/>
        </w:rPr>
      </w:pPr>
      <w:r>
        <w:rPr>
          <w:lang w:val="nl-BE"/>
        </w:rPr>
        <w:t>Droppings</w:t>
      </w:r>
    </w:p>
    <w:p w14:paraId="673B4D8C" w14:textId="77777777" w:rsidR="001351DF" w:rsidRPr="00CC7ED6" w:rsidRDefault="001351DF" w:rsidP="001351DF">
      <w:pPr>
        <w:pStyle w:val="KOP20"/>
      </w:pPr>
      <w:r w:rsidRPr="00CC7ED6">
        <w:t>Zaterdag 02/15:</w:t>
      </w:r>
    </w:p>
    <w:p w14:paraId="3E631B70" w14:textId="227C05EF" w:rsidR="001351DF" w:rsidRPr="00CC7ED6" w:rsidRDefault="00051798" w:rsidP="00E17909">
      <w:pPr>
        <w:pStyle w:val="Details"/>
        <w:rPr>
          <w:lang w:val="nl-BE"/>
        </w:rPr>
      </w:pPr>
      <w:r>
        <w:rPr>
          <w:lang w:val="nl-BE"/>
        </w:rPr>
        <w:t>Valentijns</w:t>
      </w:r>
      <w:r w:rsidR="00035C30">
        <w:rPr>
          <w:lang w:val="nl-BE"/>
        </w:rPr>
        <w:t xml:space="preserve"> spel</w:t>
      </w:r>
    </w:p>
    <w:p w14:paraId="6145C372" w14:textId="66B5A761" w:rsidR="00E800A6" w:rsidRPr="00CC7ED6" w:rsidRDefault="00E800A6" w:rsidP="00E800A6">
      <w:pPr>
        <w:pStyle w:val="KOP20"/>
      </w:pPr>
      <w:r w:rsidRPr="00CC7ED6">
        <w:t>Zaterdag 02/</w:t>
      </w:r>
      <w:r>
        <w:t>22</w:t>
      </w:r>
      <w:r w:rsidRPr="00CC7ED6">
        <w:t>:</w:t>
      </w:r>
    </w:p>
    <w:p w14:paraId="4C67CF65" w14:textId="6C6702C8" w:rsidR="00E800A6" w:rsidRPr="00CC7ED6" w:rsidRDefault="00E800A6" w:rsidP="00E800A6">
      <w:pPr>
        <w:pStyle w:val="Details"/>
        <w:rPr>
          <w:lang w:val="nl-BE"/>
        </w:rPr>
      </w:pPr>
      <w:r>
        <w:rPr>
          <w:lang w:val="nl-BE"/>
        </w:rPr>
        <w:t>Kook</w:t>
      </w:r>
      <w:bookmarkStart w:id="0" w:name="_GoBack"/>
      <w:bookmarkEnd w:id="0"/>
      <w:r>
        <w:rPr>
          <w:lang w:val="nl-BE"/>
        </w:rPr>
        <w:t xml:space="preserve">activiteit </w:t>
      </w:r>
    </w:p>
    <w:p w14:paraId="458C2D82" w14:textId="5F7AD385" w:rsidR="00E800A6" w:rsidRPr="00CC7ED6" w:rsidRDefault="00E800A6" w:rsidP="00E800A6">
      <w:pPr>
        <w:pStyle w:val="KOP20"/>
      </w:pPr>
      <w:r w:rsidRPr="00CC7ED6">
        <w:t>Zaterdag 02/</w:t>
      </w:r>
      <w:r>
        <w:t>29</w:t>
      </w:r>
      <w:r w:rsidRPr="00CC7ED6">
        <w:t>:</w:t>
      </w:r>
    </w:p>
    <w:p w14:paraId="2DBAA992" w14:textId="7BA1894D" w:rsidR="00E800A6" w:rsidRPr="00CC7ED6" w:rsidRDefault="00E800A6" w:rsidP="00E800A6">
      <w:pPr>
        <w:pStyle w:val="Details"/>
        <w:rPr>
          <w:lang w:val="nl-BE"/>
        </w:rPr>
      </w:pPr>
      <w:r>
        <w:rPr>
          <w:lang w:val="nl-BE"/>
        </w:rPr>
        <w:t>Dorpsspel</w:t>
      </w:r>
    </w:p>
    <w:p w14:paraId="7B206E27" w14:textId="77777777" w:rsidR="006E1879" w:rsidRPr="00CC7ED6" w:rsidRDefault="006E1879" w:rsidP="006E1879">
      <w:pPr>
        <w:pStyle w:val="Kop1"/>
        <w:rPr>
          <w:lang w:val="nl-BE"/>
        </w:rPr>
      </w:pPr>
    </w:p>
    <w:sectPr w:rsidR="006E1879" w:rsidRPr="00CC7ED6" w:rsidSect="00CF4707">
      <w:headerReference w:type="default" r:id="rId12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04FEF" w14:textId="77777777" w:rsidR="009F1785" w:rsidRDefault="009F1785" w:rsidP="001E7D29">
      <w:pPr>
        <w:spacing w:after="0" w:line="240" w:lineRule="auto"/>
      </w:pPr>
      <w:r>
        <w:separator/>
      </w:r>
    </w:p>
  </w:endnote>
  <w:endnote w:type="continuationSeparator" w:id="0">
    <w:p w14:paraId="52AE7B06" w14:textId="77777777" w:rsidR="009F1785" w:rsidRDefault="009F178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E25CC" w14:textId="77777777" w:rsidR="009F1785" w:rsidRDefault="009F1785" w:rsidP="001E7D29">
      <w:pPr>
        <w:spacing w:after="0" w:line="240" w:lineRule="auto"/>
      </w:pPr>
      <w:r>
        <w:separator/>
      </w:r>
    </w:p>
  </w:footnote>
  <w:footnote w:type="continuationSeparator" w:id="0">
    <w:p w14:paraId="38187E20" w14:textId="77777777" w:rsidR="009F1785" w:rsidRDefault="009F178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C44C9" w14:textId="77777777" w:rsidR="00F464A6" w:rsidRDefault="00A72EED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1A0368" wp14:editId="7F0162A7">
              <wp:simplePos x="0" y="0"/>
              <wp:positionH relativeFrom="column">
                <wp:posOffset>-2000250</wp:posOffset>
              </wp:positionH>
              <wp:positionV relativeFrom="paragraph">
                <wp:posOffset>-523875</wp:posOffset>
              </wp:positionV>
              <wp:extent cx="8122920" cy="10828020"/>
              <wp:effectExtent l="0" t="0" r="0" b="0"/>
              <wp:wrapNone/>
              <wp:docPr id="3" name="Groe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28020"/>
                        <a:chOff x="0" y="0"/>
                        <a:chExt cx="8122920" cy="10828020"/>
                      </a:xfrm>
                    </wpg:grpSpPr>
                    <wpg:grpSp>
                      <wpg:cNvPr id="40" name="Groep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hthoek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hthoekige driehoek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riehoek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Vrije v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riehoek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0" name="Groe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6275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hthoek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hoekige driehoek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riehoek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Vrije v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riehoek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D556E31" id="Groep 3" o:spid="_x0000_s1026" style="position:absolute;margin-left:-157.5pt;margin-top:-41.25pt;width:639.6pt;height:852.6pt;z-index:251659264" coordsize="81229,10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">
              <v:group id="Groep 29" o:spid="_x0000_s1027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hthoek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echthoekige driehoek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Driehoek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Vrije vorm 45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Driehoek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ep 29" o:spid="_x0000_s1034" style="position:absolute;top:67627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hthoek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echthoekige driehoek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Driehoek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Vrije vorm 6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Driehoek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jstnummering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03F088A2"/>
    <w:lvl w:ilvl="0">
      <w:start w:val="1"/>
      <w:numFmt w:val="upperRoman"/>
      <w:pStyle w:val="Lijstnummering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jstnummering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79"/>
    <w:rsid w:val="0000314F"/>
    <w:rsid w:val="0000418E"/>
    <w:rsid w:val="00016839"/>
    <w:rsid w:val="00032CD7"/>
    <w:rsid w:val="00035C30"/>
    <w:rsid w:val="00051798"/>
    <w:rsid w:val="00057671"/>
    <w:rsid w:val="000B68BD"/>
    <w:rsid w:val="000B748F"/>
    <w:rsid w:val="000D445D"/>
    <w:rsid w:val="000D5AE9"/>
    <w:rsid w:val="000E65CF"/>
    <w:rsid w:val="000F4987"/>
    <w:rsid w:val="000F65EC"/>
    <w:rsid w:val="0011573E"/>
    <w:rsid w:val="001269DE"/>
    <w:rsid w:val="001351DF"/>
    <w:rsid w:val="00140DAE"/>
    <w:rsid w:val="0015180F"/>
    <w:rsid w:val="001746FC"/>
    <w:rsid w:val="00186980"/>
    <w:rsid w:val="00192871"/>
    <w:rsid w:val="00193653"/>
    <w:rsid w:val="001A4280"/>
    <w:rsid w:val="001C329C"/>
    <w:rsid w:val="001D7B60"/>
    <w:rsid w:val="001E7D29"/>
    <w:rsid w:val="002404F5"/>
    <w:rsid w:val="00275260"/>
    <w:rsid w:val="00276FA1"/>
    <w:rsid w:val="00285B87"/>
    <w:rsid w:val="00291B4A"/>
    <w:rsid w:val="002C3D7E"/>
    <w:rsid w:val="002D7DB7"/>
    <w:rsid w:val="002E3934"/>
    <w:rsid w:val="00314A24"/>
    <w:rsid w:val="003178FD"/>
    <w:rsid w:val="00320CD4"/>
    <w:rsid w:val="0032131A"/>
    <w:rsid w:val="003310BF"/>
    <w:rsid w:val="00333DF8"/>
    <w:rsid w:val="0034706E"/>
    <w:rsid w:val="00352B99"/>
    <w:rsid w:val="00357641"/>
    <w:rsid w:val="00360B6E"/>
    <w:rsid w:val="00361DEE"/>
    <w:rsid w:val="00394EF4"/>
    <w:rsid w:val="003F009F"/>
    <w:rsid w:val="00410612"/>
    <w:rsid w:val="00411F8B"/>
    <w:rsid w:val="004230D9"/>
    <w:rsid w:val="00440B4D"/>
    <w:rsid w:val="00443B9F"/>
    <w:rsid w:val="00450670"/>
    <w:rsid w:val="004724BD"/>
    <w:rsid w:val="00477352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B1B6F"/>
    <w:rsid w:val="005E0ED9"/>
    <w:rsid w:val="00616B41"/>
    <w:rsid w:val="00620AE8"/>
    <w:rsid w:val="0064628C"/>
    <w:rsid w:val="0065214E"/>
    <w:rsid w:val="00655EE2"/>
    <w:rsid w:val="00674395"/>
    <w:rsid w:val="00680296"/>
    <w:rsid w:val="006853BC"/>
    <w:rsid w:val="00687389"/>
    <w:rsid w:val="006928C1"/>
    <w:rsid w:val="006B152C"/>
    <w:rsid w:val="006D5463"/>
    <w:rsid w:val="006E015E"/>
    <w:rsid w:val="006E1879"/>
    <w:rsid w:val="006E3C09"/>
    <w:rsid w:val="006F03D4"/>
    <w:rsid w:val="006F7530"/>
    <w:rsid w:val="00700B1F"/>
    <w:rsid w:val="00701D1A"/>
    <w:rsid w:val="00710B6E"/>
    <w:rsid w:val="007257E9"/>
    <w:rsid w:val="00740105"/>
    <w:rsid w:val="00744B1E"/>
    <w:rsid w:val="00756D9C"/>
    <w:rsid w:val="007619BD"/>
    <w:rsid w:val="00771C24"/>
    <w:rsid w:val="0077796B"/>
    <w:rsid w:val="00781863"/>
    <w:rsid w:val="00791693"/>
    <w:rsid w:val="007D5836"/>
    <w:rsid w:val="007E0E94"/>
    <w:rsid w:val="007F34A4"/>
    <w:rsid w:val="00815563"/>
    <w:rsid w:val="0082046E"/>
    <w:rsid w:val="008237EB"/>
    <w:rsid w:val="008240DA"/>
    <w:rsid w:val="008320E0"/>
    <w:rsid w:val="008429E5"/>
    <w:rsid w:val="00862500"/>
    <w:rsid w:val="00867EA4"/>
    <w:rsid w:val="008954BE"/>
    <w:rsid w:val="00897D88"/>
    <w:rsid w:val="008A0319"/>
    <w:rsid w:val="008D43E9"/>
    <w:rsid w:val="008E3C0E"/>
    <w:rsid w:val="008E421A"/>
    <w:rsid w:val="008E476B"/>
    <w:rsid w:val="00923FBE"/>
    <w:rsid w:val="009251FD"/>
    <w:rsid w:val="00927C63"/>
    <w:rsid w:val="00932F50"/>
    <w:rsid w:val="009367BB"/>
    <w:rsid w:val="0094637B"/>
    <w:rsid w:val="00955A78"/>
    <w:rsid w:val="009921B8"/>
    <w:rsid w:val="0099536B"/>
    <w:rsid w:val="009C7D8F"/>
    <w:rsid w:val="009D4984"/>
    <w:rsid w:val="009D6901"/>
    <w:rsid w:val="009F1785"/>
    <w:rsid w:val="009F4E19"/>
    <w:rsid w:val="00A07662"/>
    <w:rsid w:val="00A21B71"/>
    <w:rsid w:val="00A2461D"/>
    <w:rsid w:val="00A3439E"/>
    <w:rsid w:val="00A37F9E"/>
    <w:rsid w:val="00A40085"/>
    <w:rsid w:val="00A47DF6"/>
    <w:rsid w:val="00A60E11"/>
    <w:rsid w:val="00A63D35"/>
    <w:rsid w:val="00A671EF"/>
    <w:rsid w:val="00A72EED"/>
    <w:rsid w:val="00A9231C"/>
    <w:rsid w:val="00AA2532"/>
    <w:rsid w:val="00AB02E7"/>
    <w:rsid w:val="00AD6C97"/>
    <w:rsid w:val="00AE1F88"/>
    <w:rsid w:val="00AE361F"/>
    <w:rsid w:val="00AE5370"/>
    <w:rsid w:val="00B247A9"/>
    <w:rsid w:val="00B435B5"/>
    <w:rsid w:val="00B565D8"/>
    <w:rsid w:val="00B5779A"/>
    <w:rsid w:val="00B6365C"/>
    <w:rsid w:val="00B64D24"/>
    <w:rsid w:val="00B7147D"/>
    <w:rsid w:val="00B75CFC"/>
    <w:rsid w:val="00B853F9"/>
    <w:rsid w:val="00BB018B"/>
    <w:rsid w:val="00BB4FD4"/>
    <w:rsid w:val="00BC5B63"/>
    <w:rsid w:val="00BD1747"/>
    <w:rsid w:val="00BD2B06"/>
    <w:rsid w:val="00BD412D"/>
    <w:rsid w:val="00BE44F5"/>
    <w:rsid w:val="00C14973"/>
    <w:rsid w:val="00C1643D"/>
    <w:rsid w:val="00C261A9"/>
    <w:rsid w:val="00C42793"/>
    <w:rsid w:val="00C601ED"/>
    <w:rsid w:val="00CC7ED6"/>
    <w:rsid w:val="00CD3FAC"/>
    <w:rsid w:val="00CE5A5C"/>
    <w:rsid w:val="00CF4707"/>
    <w:rsid w:val="00D31AB7"/>
    <w:rsid w:val="00D50D23"/>
    <w:rsid w:val="00D512BB"/>
    <w:rsid w:val="00D54A77"/>
    <w:rsid w:val="00DA3B1A"/>
    <w:rsid w:val="00DB1AD7"/>
    <w:rsid w:val="00DC6078"/>
    <w:rsid w:val="00DC79AD"/>
    <w:rsid w:val="00DD2075"/>
    <w:rsid w:val="00DF2868"/>
    <w:rsid w:val="00DF525E"/>
    <w:rsid w:val="00E16E2D"/>
    <w:rsid w:val="00E17712"/>
    <w:rsid w:val="00E17909"/>
    <w:rsid w:val="00E557A0"/>
    <w:rsid w:val="00E800A6"/>
    <w:rsid w:val="00EA25C8"/>
    <w:rsid w:val="00EA4248"/>
    <w:rsid w:val="00EF5038"/>
    <w:rsid w:val="00EF6435"/>
    <w:rsid w:val="00F10F6B"/>
    <w:rsid w:val="00F23697"/>
    <w:rsid w:val="00F336AF"/>
    <w:rsid w:val="00F36BB7"/>
    <w:rsid w:val="00F464A6"/>
    <w:rsid w:val="00F87EAA"/>
    <w:rsid w:val="00F92B25"/>
    <w:rsid w:val="00F93010"/>
    <w:rsid w:val="00FB3148"/>
    <w:rsid w:val="00FB3809"/>
    <w:rsid w:val="00FB6D8B"/>
    <w:rsid w:val="00FD6CAB"/>
    <w:rsid w:val="00FE41BD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0BC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nl-NL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15252"/>
    <w:rPr>
      <w:sz w:val="20"/>
    </w:rPr>
  </w:style>
  <w:style w:type="paragraph" w:styleId="Kop1">
    <w:name w:val="heading 1"/>
    <w:basedOn w:val="Standaard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Kop2">
    <w:name w:val="heading 2"/>
    <w:basedOn w:val="Standaard"/>
    <w:link w:val="Kop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Kop3">
    <w:name w:val="heading 3"/>
    <w:basedOn w:val="Standaard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uiPriority w:val="12"/>
    <w:qFormat/>
    <w:rsid w:val="004230D9"/>
    <w:pPr>
      <w:numPr>
        <w:numId w:val="40"/>
      </w:numPr>
    </w:pPr>
    <w:rPr>
      <w:b/>
    </w:rPr>
  </w:style>
  <w:style w:type="character" w:styleId="Tekstvantijdelijkeaanduiding">
    <w:name w:val="Placeholder Text"/>
    <w:basedOn w:val="Standaardalinea-lettertype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ard"/>
    <w:next w:val="Standaard"/>
    <w:uiPriority w:val="10"/>
    <w:qFormat/>
    <w:rsid w:val="004230D9"/>
    <w:pPr>
      <w:spacing w:after="480"/>
      <w:jc w:val="center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jstopsomteken">
    <w:name w:val="List Bullet"/>
    <w:basedOn w:val="Standaard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adruk">
    <w:name w:val="Emphasis"/>
    <w:basedOn w:val="Standaardalinea-lettertype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ard"/>
    <w:link w:val="Titel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Zwaar">
    <w:name w:val="Strong"/>
    <w:basedOn w:val="Standaardalinea-lettertype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at">
    <w:name w:val="Quote"/>
    <w:basedOn w:val="Standaard"/>
    <w:link w:val="Citaat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jstalinea">
    <w:name w:val="List Paragraph"/>
    <w:basedOn w:val="Standaard"/>
    <w:uiPriority w:val="34"/>
    <w:semiHidden/>
    <w:unhideWhenUsed/>
    <w:qFormat/>
    <w:rsid w:val="004230D9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4230D9"/>
  </w:style>
  <w:style w:type="paragraph" w:styleId="Inhopg1">
    <w:name w:val="toc 1"/>
    <w:basedOn w:val="Standaard"/>
    <w:next w:val="Standaard"/>
    <w:autoRedefine/>
    <w:uiPriority w:val="39"/>
    <w:semiHidden/>
    <w:unhideWhenUsed/>
    <w:rsid w:val="004230D9"/>
    <w:pPr>
      <w:spacing w:after="100"/>
      <w:ind w:left="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230D9"/>
    <w:pPr>
      <w:spacing w:after="100"/>
      <w:ind w:left="1920"/>
    </w:pPr>
  </w:style>
  <w:style w:type="paragraph" w:styleId="Kopvaninhoudsopgave">
    <w:name w:val="TOC Heading"/>
    <w:basedOn w:val="Kop1"/>
    <w:next w:val="Kop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ktekst">
    <w:name w:val="Block Text"/>
    <w:basedOn w:val="Standaard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4230D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230D9"/>
    <w:rPr>
      <w:rFonts w:ascii="Times New Roman" w:hAnsi="Times New Roman" w:cs="Times New Roman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4230D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4230D9"/>
    <w:rPr>
      <w:rFonts w:ascii="Times New Roman" w:hAnsi="Times New Roman" w:cs="Times New Roman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230D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zender">
    <w:name w:val="envelope return"/>
    <w:basedOn w:val="Standaard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4230D9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30D9"/>
    <w:rPr>
      <w:rFonts w:ascii="Times New Roman" w:hAnsi="Times New Roman" w:cs="Times New Roman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Standaardalinea-lettertype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4230D9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30D9"/>
    <w:rPr>
      <w:rFonts w:ascii="Times New Roman" w:hAnsi="Times New Roman" w:cs="Times New Roman"/>
    </w:rPr>
  </w:style>
  <w:style w:type="character" w:styleId="HTML-acroniem">
    <w:name w:val="HTML Acronym"/>
    <w:basedOn w:val="Standaardalinea-lettertype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kop">
    <w:name w:val="index heading"/>
    <w:basedOn w:val="Standaard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Regelnummer">
    <w:name w:val="line number"/>
    <w:basedOn w:val="Standaardalinea-lettertype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kst">
    <w:name w:val="macro"/>
    <w:link w:val="Macroteks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4230D9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4230D9"/>
    <w:rPr>
      <w:rFonts w:ascii="Times New Roman" w:hAnsi="Times New Roman" w:cs="Times New Roman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4230D9"/>
  </w:style>
  <w:style w:type="character" w:customStyle="1" w:styleId="AanhefChar">
    <w:name w:val="Aanhef Char"/>
    <w:basedOn w:val="Standaardalinea-lettertype"/>
    <w:link w:val="Aanhef"/>
    <w:uiPriority w:val="99"/>
    <w:semiHidden/>
    <w:rsid w:val="004230D9"/>
    <w:rPr>
      <w:rFonts w:ascii="Times New Roman" w:hAnsi="Times New Roman" w:cs="Times New Roman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4230D9"/>
    <w:rPr>
      <w:rFonts w:ascii="Times New Roman" w:hAnsi="Times New Roman" w:cs="Times New Roman"/>
    </w:rPr>
  </w:style>
  <w:style w:type="character" w:styleId="Slimmehyperlink">
    <w:name w:val="Smart Hyperlink"/>
    <w:basedOn w:val="Standaardalinea-lettertype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jstnummering2">
    <w:name w:val="List Number 2"/>
    <w:basedOn w:val="Standaard"/>
    <w:uiPriority w:val="12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Geenlij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Geenlijst"/>
    <w:uiPriority w:val="99"/>
    <w:semiHidden/>
    <w:unhideWhenUsed/>
    <w:rsid w:val="004230D9"/>
    <w:pPr>
      <w:numPr>
        <w:numId w:val="42"/>
      </w:numPr>
    </w:pPr>
  </w:style>
  <w:style w:type="numbering" w:styleId="Artikelsectie">
    <w:name w:val="Outline List 3"/>
    <w:basedOn w:val="Geenlijst"/>
    <w:uiPriority w:val="99"/>
    <w:semiHidden/>
    <w:unhideWhenUsed/>
    <w:rsid w:val="004230D9"/>
    <w:pPr>
      <w:numPr>
        <w:numId w:val="43"/>
      </w:numPr>
    </w:p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4230D9"/>
    <w:pPr>
      <w:spacing w:after="2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4230D9"/>
    <w:rPr>
      <w:rFonts w:ascii="Times New Roman" w:hAnsi="Times New Roman" w:cs="Times New Roman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4230D9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4230D9"/>
    <w:rPr>
      <w:rFonts w:ascii="Times New Roman" w:hAnsi="Times New Roman" w:cs="Times New Roman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4230D9"/>
    <w:pPr>
      <w:spacing w:after="2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4230D9"/>
    <w:rPr>
      <w:rFonts w:ascii="Times New Roman" w:hAnsi="Times New Roman" w:cs="Times New Roman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4230D9"/>
    <w:rPr>
      <w:rFonts w:ascii="Times New Roman" w:hAnsi="Times New Roman" w:cs="Times New Roman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4230D9"/>
    <w:rPr>
      <w:rFonts w:ascii="Times New Roman" w:hAnsi="Times New Roman" w:cs="Times New Roman"/>
    </w:rPr>
  </w:style>
  <w:style w:type="table" w:styleId="Kleurrijkraster">
    <w:name w:val="Colorful Grid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onkerelijst">
    <w:name w:val="Dark List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4230D9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4230D9"/>
    <w:rPr>
      <w:rFonts w:ascii="Times New Roman" w:hAnsi="Times New Roman" w:cs="Times New Roman"/>
    </w:rPr>
  </w:style>
  <w:style w:type="table" w:styleId="Rastertabel1licht">
    <w:name w:val="Grid Table 1 Light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-voorbeeld">
    <w:name w:val="HTML Sample"/>
    <w:basedOn w:val="Standaardalinea-lettertype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chtraster">
    <w:name w:val="Light Grid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jst">
    <w:name w:val="List"/>
    <w:basedOn w:val="Standaard"/>
    <w:uiPriority w:val="99"/>
    <w:semiHidden/>
    <w:unhideWhenUsed/>
    <w:rsid w:val="004230D9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4230D9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4230D9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4230D9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4230D9"/>
    <w:pPr>
      <w:ind w:left="1800" w:hanging="360"/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4230D9"/>
    <w:pPr>
      <w:numPr>
        <w:numId w:val="15"/>
      </w:numPr>
      <w:contextualSpacing/>
    </w:pPr>
  </w:style>
  <w:style w:type="table" w:styleId="Lijsttabel1licht">
    <w:name w:val="List Table 1 Light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Geenafstand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alweb">
    <w:name w:val="Normal (Web)"/>
    <w:basedOn w:val="Standaard"/>
    <w:uiPriority w:val="99"/>
    <w:semiHidden/>
    <w:unhideWhenUsed/>
    <w:rsid w:val="004230D9"/>
  </w:style>
  <w:style w:type="paragraph" w:styleId="Standaardinspringing">
    <w:name w:val="Normal Indent"/>
    <w:basedOn w:val="Standaard"/>
    <w:uiPriority w:val="99"/>
    <w:semiHidden/>
    <w:unhideWhenUsed/>
    <w:rsid w:val="004230D9"/>
    <w:pPr>
      <w:ind w:left="708"/>
    </w:pPr>
  </w:style>
  <w:style w:type="character" w:styleId="Paginanummer">
    <w:name w:val="page number"/>
    <w:basedOn w:val="Standaardalinea-lettertype"/>
    <w:uiPriority w:val="99"/>
    <w:semiHidden/>
    <w:unhideWhenUsed/>
    <w:rsid w:val="004230D9"/>
    <w:rPr>
      <w:rFonts w:ascii="Times New Roman" w:hAnsi="Times New Roman" w:cs="Times New Roman"/>
    </w:rPr>
  </w:style>
  <w:style w:type="table" w:styleId="Onopgemaaktetabel1">
    <w:name w:val="Plain Table 1"/>
    <w:basedOn w:val="Standaardtabe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D-effectenvoortabel1">
    <w:name w:val="Table 3D effects 1"/>
    <w:basedOn w:val="Standaardtabe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4230D9"/>
    <w:pPr>
      <w:spacing w:after="0"/>
      <w:ind w:left="240" w:hanging="24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4230D9"/>
    <w:pPr>
      <w:spacing w:after="0"/>
      <w:ind w:left="0"/>
    </w:pPr>
  </w:style>
  <w:style w:type="table" w:styleId="Professioneletabel">
    <w:name w:val="Table Professional"/>
    <w:basedOn w:val="Standaardtabe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4230D9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230D9"/>
    <w:pPr>
      <w:spacing w:after="100"/>
      <w:ind w:left="48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230D9"/>
    <w:pPr>
      <w:spacing w:after="100"/>
      <w:ind w:left="72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230D9"/>
    <w:pPr>
      <w:spacing w:after="100"/>
      <w:ind w:left="96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230D9"/>
    <w:pPr>
      <w:spacing w:after="100"/>
      <w:ind w:left="12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230D9"/>
    <w:pPr>
      <w:spacing w:after="100"/>
      <w:ind w:left="144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um"/>
    <w:qFormat/>
    <w:rsid w:val="006E1879"/>
    <w:pPr>
      <w:spacing w:line="240" w:lineRule="auto"/>
      <w:jc w:val="left"/>
    </w:pPr>
    <w:rPr>
      <w:rFonts w:asciiTheme="majorHAnsi" w:hAnsiTheme="majorHAnsi"/>
      <w:lang w:val="en-GB"/>
    </w:rPr>
  </w:style>
  <w:style w:type="paragraph" w:customStyle="1" w:styleId="Logo">
    <w:name w:val="Logo"/>
    <w:basedOn w:val="Kop1"/>
    <w:qFormat/>
    <w:rsid w:val="00DF525E"/>
    <w:pPr>
      <w:spacing w:after="480"/>
      <w:jc w:val="center"/>
    </w:pPr>
    <w:rPr>
      <w:noProof/>
    </w:rPr>
  </w:style>
  <w:style w:type="paragraph" w:customStyle="1" w:styleId="KOP20">
    <w:name w:val="KOP 2"/>
    <w:basedOn w:val="Kop2"/>
    <w:link w:val="KOP2Char0"/>
    <w:qFormat/>
    <w:rsid w:val="006E1879"/>
    <w:rPr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E1879"/>
    <w:rPr>
      <w:rFonts w:ascii="Arial" w:hAnsi="Arial" w:cs="Arial"/>
      <w:b/>
      <w:bCs/>
      <w:iCs/>
      <w:sz w:val="20"/>
      <w:szCs w:val="28"/>
    </w:rPr>
  </w:style>
  <w:style w:type="character" w:customStyle="1" w:styleId="KOP2Char0">
    <w:name w:val="KOP 2 Char"/>
    <w:basedOn w:val="Kop2Char"/>
    <w:link w:val="KOP20"/>
    <w:rsid w:val="006E1879"/>
    <w:rPr>
      <w:rFonts w:ascii="Arial" w:hAnsi="Arial" w:cs="Arial"/>
      <w:b/>
      <w:bCs/>
      <w:iCs/>
      <w:sz w:val="20"/>
      <w:szCs w:val="28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i\AppData\Roaming\Microsoft\Templates\Agenda%20met%20driehoek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3496A-4206-4E13-A853-572A244D645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81A33C9-59F2-45EB-B313-947178ABE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4B529C-B837-470E-9400-CF9305991E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met driehoeken.dotx</Template>
  <TotalTime>0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/>
  <cp:revision>1</cp:revision>
  <dcterms:created xsi:type="dcterms:W3CDTF">2019-09-29T12:57:00Z</dcterms:created>
  <dcterms:modified xsi:type="dcterms:W3CDTF">2020-02-09T09:57:00Z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