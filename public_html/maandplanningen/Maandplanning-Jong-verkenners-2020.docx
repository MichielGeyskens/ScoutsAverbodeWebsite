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2F79D" w14:textId="13FA61DF" w:rsidR="006E1879" w:rsidRPr="00CC7ED6" w:rsidRDefault="00A3439E" w:rsidP="00E00632">
      <w:pPr>
        <w:pStyle w:val="Logo"/>
        <w:rPr>
          <w:lang w:val="nl-BE"/>
        </w:rPr>
      </w:pPr>
      <w:r w:rsidRPr="00CC7ED6">
        <w:rPr>
          <w:lang w:val="nl-BE" w:bidi="nl-NL"/>
        </w:rPr>
        <mc:AlternateContent>
          <mc:Choice Requires="wps">
            <w:drawing>
              <wp:inline distT="0" distB="0" distL="0" distR="0" wp14:anchorId="73400204" wp14:editId="799A559A">
                <wp:extent cx="3030071" cy="407670"/>
                <wp:effectExtent l="19050" t="19050" r="18415" b="25400"/>
                <wp:docPr id="18" name="Vorm 61" descr="Hier uw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73329182" w14:textId="77777777" w:rsidR="006E1879" w:rsidRDefault="006E1879" w:rsidP="00A3439E">
                            <w:pPr>
                              <w:pStyle w:val="Normaalweb"/>
                              <w:spacing w:after="0"/>
                              <w:jc w:val="center"/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nl-BE" w:bidi="nl-NL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nl-BE" w:bidi="nl-NL"/>
                              </w:rPr>
                              <w:t>JONG</w:t>
                            </w:r>
                          </w:p>
                          <w:p w14:paraId="76051758" w14:textId="77777777" w:rsidR="00A3439E" w:rsidRPr="006E1879" w:rsidRDefault="006E1879" w:rsidP="00A3439E">
                            <w:pPr>
                              <w:pStyle w:val="Norma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nl-BE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nl-BE" w:bidi="nl-NL"/>
                              </w:rPr>
                              <w:t>VERKENNERS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00204" id="Vorm 61" o:spid="_x0000_s1026" alt="Hier uw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" filled="f" strokecolor="black [3213]" strokeweight="3pt">
                <v:stroke miterlimit="4"/>
                <v:textbox style="mso-fit-shape-to-text:t" inset="1.5pt,1.5pt,1.5pt,1.5pt">
                  <w:txbxContent>
                    <w:p w14:paraId="73329182" w14:textId="77777777" w:rsidR="006E1879" w:rsidRDefault="006E1879" w:rsidP="00A3439E">
                      <w:pPr>
                        <w:pStyle w:val="Normaalweb"/>
                        <w:spacing w:after="0"/>
                        <w:jc w:val="center"/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nl-BE" w:bidi="nl-NL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nl-BE" w:bidi="nl-NL"/>
                        </w:rPr>
                        <w:t>JONG</w:t>
                      </w:r>
                    </w:p>
                    <w:p w14:paraId="76051758" w14:textId="77777777" w:rsidR="00A3439E" w:rsidRPr="006E1879" w:rsidRDefault="006E1879" w:rsidP="00A3439E">
                      <w:pPr>
                        <w:pStyle w:val="Norma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nl-BE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nl-BE" w:bidi="nl-NL"/>
                        </w:rPr>
                        <w:t>VERKENNERS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C6FED3" w14:textId="77777777" w:rsidR="00E00632" w:rsidRDefault="00E00632" w:rsidP="006E1879">
      <w:pPr>
        <w:pStyle w:val="KOP20"/>
      </w:pPr>
    </w:p>
    <w:p w14:paraId="74C22084" w14:textId="3A512A0D" w:rsidR="006E1879" w:rsidRPr="00CC7ED6" w:rsidRDefault="006E1879" w:rsidP="00E00632">
      <w:pPr>
        <w:pStyle w:val="KOP20"/>
      </w:pPr>
      <w:r w:rsidRPr="00CC7ED6">
        <w:t xml:space="preserve">Zaterdag </w:t>
      </w:r>
      <w:r w:rsidR="00E00632">
        <w:t>12/9</w:t>
      </w:r>
      <w:r w:rsidRPr="00CC7ED6">
        <w:t>:</w:t>
      </w:r>
    </w:p>
    <w:p w14:paraId="6FA110EA" w14:textId="1BF829CD" w:rsidR="00E00632" w:rsidRDefault="00E00632" w:rsidP="00E00632">
      <w:pPr>
        <w:ind w:left="0"/>
      </w:pPr>
      <w:r>
        <w:t>Kennismaking</w:t>
      </w:r>
      <w:r>
        <w:t xml:space="preserve"> + bosspel</w:t>
      </w:r>
    </w:p>
    <w:p w14:paraId="258C6EE6" w14:textId="77777777" w:rsidR="00E00632" w:rsidRDefault="00E00632" w:rsidP="00E00632">
      <w:pPr>
        <w:ind w:left="0"/>
      </w:pPr>
      <w:r>
        <w:t>Joepie terug scouts, we leren mekaar kennen</w:t>
      </w:r>
    </w:p>
    <w:p w14:paraId="0C98A7EB" w14:textId="2B2AD725" w:rsidR="00E00632" w:rsidRPr="00E00632" w:rsidRDefault="00CC7ED6" w:rsidP="00E00632">
      <w:pPr>
        <w:ind w:left="0"/>
      </w:pPr>
      <w:r w:rsidRPr="00CC7ED6">
        <w:rPr>
          <w:lang w:val="nl-BE"/>
        </w:rPr>
        <w:tab/>
      </w:r>
    </w:p>
    <w:p w14:paraId="74534DF6" w14:textId="77777777" w:rsidR="00E00632" w:rsidRDefault="006E1879" w:rsidP="00E00632">
      <w:pPr>
        <w:pStyle w:val="Details"/>
        <w:tabs>
          <w:tab w:val="right" w:pos="6146"/>
        </w:tabs>
        <w:rPr>
          <w:b/>
          <w:bCs/>
        </w:rPr>
      </w:pPr>
      <w:proofErr w:type="spellStart"/>
      <w:r w:rsidRPr="00E00632">
        <w:rPr>
          <w:b/>
          <w:bCs/>
        </w:rPr>
        <w:t>Zaterdag</w:t>
      </w:r>
      <w:proofErr w:type="spellEnd"/>
      <w:r w:rsidRPr="00E00632">
        <w:rPr>
          <w:b/>
          <w:bCs/>
        </w:rPr>
        <w:t xml:space="preserve"> </w:t>
      </w:r>
      <w:r w:rsidR="00E00632" w:rsidRPr="00E00632">
        <w:rPr>
          <w:b/>
          <w:bCs/>
        </w:rPr>
        <w:t>17</w:t>
      </w:r>
      <w:r w:rsidR="00CC7ED6" w:rsidRPr="00E00632">
        <w:rPr>
          <w:b/>
          <w:bCs/>
        </w:rPr>
        <w:t>/</w:t>
      </w:r>
      <w:r w:rsidR="00E00632" w:rsidRPr="00E00632">
        <w:rPr>
          <w:b/>
          <w:bCs/>
        </w:rPr>
        <w:t>9</w:t>
      </w:r>
      <w:r w:rsidRPr="00E00632">
        <w:rPr>
          <w:b/>
          <w:bCs/>
        </w:rPr>
        <w:t>:</w:t>
      </w:r>
    </w:p>
    <w:p w14:paraId="2E106F93" w14:textId="39C276C6" w:rsidR="00E00632" w:rsidRPr="00E00632" w:rsidRDefault="00E00632" w:rsidP="00E00632">
      <w:pPr>
        <w:pStyle w:val="Details"/>
        <w:tabs>
          <w:tab w:val="right" w:pos="6146"/>
        </w:tabs>
        <w:rPr>
          <w:b/>
          <w:bCs/>
        </w:rPr>
      </w:pPr>
      <w:proofErr w:type="gramStart"/>
      <w:r>
        <w:rPr>
          <w:lang w:val="nl-NL"/>
        </w:rPr>
        <w:t>kwartet</w:t>
      </w:r>
      <w:proofErr w:type="gramEnd"/>
      <w:r>
        <w:rPr>
          <w:lang w:val="nl-NL"/>
        </w:rPr>
        <w:t xml:space="preserve"> spel</w:t>
      </w:r>
    </w:p>
    <w:p w14:paraId="4795167F" w14:textId="77777777" w:rsidR="00E00632" w:rsidRDefault="00E00632" w:rsidP="00E00632">
      <w:r>
        <w:t xml:space="preserve">Wie kan er als eerste een kwartet vormen in dit super </w:t>
      </w:r>
      <w:proofErr w:type="spellStart"/>
      <w:r>
        <w:t>Scouteske</w:t>
      </w:r>
      <w:proofErr w:type="spellEnd"/>
      <w:r>
        <w:t xml:space="preserve"> bosspel</w:t>
      </w:r>
    </w:p>
    <w:p w14:paraId="49BE8C12" w14:textId="77777777" w:rsidR="00E00632" w:rsidRPr="00E00632" w:rsidRDefault="00E00632" w:rsidP="00E00632">
      <w:pPr>
        <w:pStyle w:val="Details"/>
        <w:tabs>
          <w:tab w:val="right" w:pos="6146"/>
        </w:tabs>
        <w:rPr>
          <w:lang w:val="nl-NL"/>
        </w:rPr>
      </w:pPr>
    </w:p>
    <w:p w14:paraId="12F85974" w14:textId="2B9EE5D2" w:rsidR="00CC7ED6" w:rsidRPr="00CC7ED6" w:rsidRDefault="006E1879" w:rsidP="00E00632">
      <w:pPr>
        <w:pStyle w:val="KOP20"/>
      </w:pPr>
      <w:r w:rsidRPr="00CC7ED6">
        <w:t xml:space="preserve">Zaterdag </w:t>
      </w:r>
      <w:r w:rsidR="00E00632">
        <w:t>25</w:t>
      </w:r>
      <w:r w:rsidR="00CC7ED6" w:rsidRPr="00CC7ED6">
        <w:t>/</w:t>
      </w:r>
      <w:r w:rsidR="00E00632">
        <w:t>9</w:t>
      </w:r>
      <w:r w:rsidRPr="00CC7ED6">
        <w:t>:</w:t>
      </w:r>
    </w:p>
    <w:p w14:paraId="1C561F4F" w14:textId="77777777" w:rsidR="00E00632" w:rsidRPr="00651E44" w:rsidRDefault="00E00632" w:rsidP="00E00632">
      <w:pPr>
        <w:rPr>
          <w:lang w:val="nl-BE"/>
        </w:rPr>
      </w:pPr>
      <w:r w:rsidRPr="00651E44">
        <w:rPr>
          <w:lang w:val="nl-BE"/>
        </w:rPr>
        <w:t>BBQ</w:t>
      </w:r>
    </w:p>
    <w:p w14:paraId="2EFBC90E" w14:textId="77777777" w:rsidR="00E00632" w:rsidRPr="00C9070F" w:rsidRDefault="00E00632" w:rsidP="00E00632">
      <w:pPr>
        <w:rPr>
          <w:lang w:val="nl-BE"/>
        </w:rPr>
      </w:pPr>
      <w:r w:rsidRPr="00C9070F">
        <w:rPr>
          <w:lang w:val="nl-BE"/>
        </w:rPr>
        <w:t>Deze week helaas geen scout</w:t>
      </w:r>
      <w:r>
        <w:t xml:space="preserve">s, wel een super leuke </w:t>
      </w:r>
      <w:proofErr w:type="spellStart"/>
      <w:r>
        <w:t>coronaproof</w:t>
      </w:r>
      <w:proofErr w:type="spellEnd"/>
      <w:r>
        <w:t xml:space="preserve"> Barbecue. Iedereen is welkom! </w:t>
      </w:r>
    </w:p>
    <w:p w14:paraId="2C25E818" w14:textId="2D741053" w:rsidR="006E1879" w:rsidRPr="00CC7ED6" w:rsidRDefault="00FB3148" w:rsidP="00E00632">
      <w:pPr>
        <w:pStyle w:val="Details"/>
        <w:rPr>
          <w:lang w:val="nl-BE"/>
        </w:rPr>
      </w:pPr>
      <w:r>
        <w:rPr>
          <w:lang w:val="nl-BE"/>
        </w:rPr>
        <w:t xml:space="preserve"> </w:t>
      </w:r>
    </w:p>
    <w:p w14:paraId="4545AC65" w14:textId="65E686DB" w:rsidR="006E1879" w:rsidRDefault="006E1879" w:rsidP="00E00632">
      <w:pPr>
        <w:pStyle w:val="KOP20"/>
      </w:pPr>
      <w:r w:rsidRPr="00CC7ED6">
        <w:t>Zaterdag 0</w:t>
      </w:r>
      <w:r w:rsidR="00E00632">
        <w:t>3/10</w:t>
      </w:r>
      <w:r w:rsidRPr="00CC7ED6">
        <w:t>:</w:t>
      </w:r>
    </w:p>
    <w:p w14:paraId="324708AE" w14:textId="77777777" w:rsidR="00E00632" w:rsidRPr="00C9070F" w:rsidRDefault="00E00632" w:rsidP="00E00632">
      <w:pPr>
        <w:rPr>
          <w:lang w:val="nl-BE"/>
        </w:rPr>
      </w:pPr>
      <w:r w:rsidRPr="00C9070F">
        <w:rPr>
          <w:lang w:val="nl-BE"/>
        </w:rPr>
        <w:t>memory spel</w:t>
      </w:r>
    </w:p>
    <w:p w14:paraId="6A24B773" w14:textId="77777777" w:rsidR="00E00632" w:rsidRPr="00C9070F" w:rsidRDefault="00E00632" w:rsidP="00E00632">
      <w:pPr>
        <w:rPr>
          <w:lang w:val="nl-BE"/>
        </w:rPr>
      </w:pPr>
      <w:r w:rsidRPr="00C9070F">
        <w:rPr>
          <w:lang w:val="nl-BE"/>
        </w:rPr>
        <w:t>Wie van de j</w:t>
      </w:r>
      <w:proofErr w:type="spellStart"/>
      <w:r>
        <w:t>ong</w:t>
      </w:r>
      <w:proofErr w:type="spellEnd"/>
      <w:r>
        <w:t xml:space="preserve">-verkenners heeft het beste geheugen? </w:t>
      </w:r>
      <w:r w:rsidRPr="00C9070F">
        <w:rPr>
          <w:lang w:val="nl-BE"/>
        </w:rPr>
        <w:t xml:space="preserve">We testen het </w:t>
      </w:r>
      <w:r>
        <w:t>vandaag!</w:t>
      </w:r>
    </w:p>
    <w:p w14:paraId="57D0647C" w14:textId="77777777" w:rsidR="00E00632" w:rsidRPr="00CC7ED6" w:rsidRDefault="00E00632" w:rsidP="006E1879">
      <w:pPr>
        <w:pStyle w:val="KOP20"/>
      </w:pPr>
    </w:p>
    <w:p w14:paraId="7B206E27" w14:textId="77777777" w:rsidR="006E1879" w:rsidRPr="00CC7ED6" w:rsidRDefault="006E1879" w:rsidP="006E1879">
      <w:pPr>
        <w:pStyle w:val="Kop1"/>
        <w:rPr>
          <w:lang w:val="nl-BE"/>
        </w:rPr>
      </w:pPr>
    </w:p>
    <w:sectPr w:rsidR="006E1879" w:rsidRPr="00CC7ED6" w:rsidSect="00CF4707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31F9" w14:textId="77777777" w:rsidR="008F7F5E" w:rsidRDefault="008F7F5E" w:rsidP="001E7D29">
      <w:pPr>
        <w:spacing w:after="0" w:line="240" w:lineRule="auto"/>
      </w:pPr>
      <w:r>
        <w:separator/>
      </w:r>
    </w:p>
  </w:endnote>
  <w:endnote w:type="continuationSeparator" w:id="0">
    <w:p w14:paraId="3138E1AF" w14:textId="77777777" w:rsidR="008F7F5E" w:rsidRDefault="008F7F5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1BDB0" w14:textId="77777777" w:rsidR="008F7F5E" w:rsidRDefault="008F7F5E" w:rsidP="001E7D29">
      <w:pPr>
        <w:spacing w:after="0" w:line="240" w:lineRule="auto"/>
      </w:pPr>
      <w:r>
        <w:separator/>
      </w:r>
    </w:p>
  </w:footnote>
  <w:footnote w:type="continuationSeparator" w:id="0">
    <w:p w14:paraId="02B70030" w14:textId="77777777" w:rsidR="008F7F5E" w:rsidRDefault="008F7F5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44C9" w14:textId="77777777" w:rsidR="00F464A6" w:rsidRDefault="00A72EED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1A0368" wp14:editId="7F0162A7">
              <wp:simplePos x="0" y="0"/>
              <wp:positionH relativeFrom="column">
                <wp:posOffset>-2000250</wp:posOffset>
              </wp:positionH>
              <wp:positionV relativeFrom="paragraph">
                <wp:posOffset>-523875</wp:posOffset>
              </wp:positionV>
              <wp:extent cx="8122920" cy="10828020"/>
              <wp:effectExtent l="0" t="0" r="0" b="0"/>
              <wp:wrapNone/>
              <wp:docPr id="3" name="Groe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28020"/>
                        <a:chOff x="0" y="0"/>
                        <a:chExt cx="8122920" cy="10828020"/>
                      </a:xfrm>
                    </wpg:grpSpPr>
                    <wpg:grpSp>
                      <wpg:cNvPr id="40" name="Groep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hthoek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hoekige driehoek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riehoek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Vrije v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riehoek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0" name="Groe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6275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hthoek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hoekige driehoek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riehoek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Vrije v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riehoek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556E31" id="Groep 3" o:spid="_x0000_s1026" style="position:absolute;margin-left:-157.5pt;margin-top:-41.25pt;width:639.6pt;height:852.6pt;z-index:251659264" coordsize="81229,1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">
              <v:group id="Groep 29" o:spid="_x0000_s1027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hthoek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echthoekige driehoek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Driehoek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Vrije vorm 45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Driehoek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ep 29" o:spid="_x0000_s1034" style="position:absolute;top:67627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hthoek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echthoekige driehoek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Driehoek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Vrije vorm 6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Driehoek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jstnummering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Lijstnummering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jstnummering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9"/>
    <w:rsid w:val="0000314F"/>
    <w:rsid w:val="0000418E"/>
    <w:rsid w:val="00016839"/>
    <w:rsid w:val="00032CD7"/>
    <w:rsid w:val="00035C30"/>
    <w:rsid w:val="00051798"/>
    <w:rsid w:val="00057671"/>
    <w:rsid w:val="000B68BD"/>
    <w:rsid w:val="000B748F"/>
    <w:rsid w:val="000D445D"/>
    <w:rsid w:val="000D5AE9"/>
    <w:rsid w:val="000E65CF"/>
    <w:rsid w:val="000F4987"/>
    <w:rsid w:val="000F65EC"/>
    <w:rsid w:val="0011573E"/>
    <w:rsid w:val="001269DE"/>
    <w:rsid w:val="001351DF"/>
    <w:rsid w:val="00140DAE"/>
    <w:rsid w:val="0015180F"/>
    <w:rsid w:val="001746FC"/>
    <w:rsid w:val="00186980"/>
    <w:rsid w:val="00192871"/>
    <w:rsid w:val="00193653"/>
    <w:rsid w:val="001A4280"/>
    <w:rsid w:val="001C329C"/>
    <w:rsid w:val="001D7B60"/>
    <w:rsid w:val="001E7D29"/>
    <w:rsid w:val="002404F5"/>
    <w:rsid w:val="00275260"/>
    <w:rsid w:val="00276FA1"/>
    <w:rsid w:val="00285B87"/>
    <w:rsid w:val="00291B4A"/>
    <w:rsid w:val="002C3D7E"/>
    <w:rsid w:val="002D7DB7"/>
    <w:rsid w:val="002E3934"/>
    <w:rsid w:val="00314A24"/>
    <w:rsid w:val="003178FD"/>
    <w:rsid w:val="00320CD4"/>
    <w:rsid w:val="0032131A"/>
    <w:rsid w:val="003310BF"/>
    <w:rsid w:val="00333DF8"/>
    <w:rsid w:val="0034706E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43B9F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B1B6F"/>
    <w:rsid w:val="005E0ED9"/>
    <w:rsid w:val="00616B41"/>
    <w:rsid w:val="00620AE8"/>
    <w:rsid w:val="0064628C"/>
    <w:rsid w:val="0065214E"/>
    <w:rsid w:val="00655EE2"/>
    <w:rsid w:val="00674395"/>
    <w:rsid w:val="00680296"/>
    <w:rsid w:val="006853BC"/>
    <w:rsid w:val="00687389"/>
    <w:rsid w:val="006928C1"/>
    <w:rsid w:val="006B152C"/>
    <w:rsid w:val="006D5463"/>
    <w:rsid w:val="006E015E"/>
    <w:rsid w:val="006E1879"/>
    <w:rsid w:val="006E3C09"/>
    <w:rsid w:val="006F03D4"/>
    <w:rsid w:val="006F7530"/>
    <w:rsid w:val="00700B1F"/>
    <w:rsid w:val="00701D1A"/>
    <w:rsid w:val="00710B6E"/>
    <w:rsid w:val="007257E9"/>
    <w:rsid w:val="00740105"/>
    <w:rsid w:val="00744B1E"/>
    <w:rsid w:val="00756D9C"/>
    <w:rsid w:val="007619BD"/>
    <w:rsid w:val="00771C24"/>
    <w:rsid w:val="0077796B"/>
    <w:rsid w:val="00781863"/>
    <w:rsid w:val="00791693"/>
    <w:rsid w:val="007D5836"/>
    <w:rsid w:val="007E0E94"/>
    <w:rsid w:val="007F34A4"/>
    <w:rsid w:val="00815563"/>
    <w:rsid w:val="0082046E"/>
    <w:rsid w:val="008237EB"/>
    <w:rsid w:val="008240DA"/>
    <w:rsid w:val="008320E0"/>
    <w:rsid w:val="008429E5"/>
    <w:rsid w:val="00862500"/>
    <w:rsid w:val="00867EA4"/>
    <w:rsid w:val="008954BE"/>
    <w:rsid w:val="00897D88"/>
    <w:rsid w:val="008A0319"/>
    <w:rsid w:val="008D43E9"/>
    <w:rsid w:val="008E3C0E"/>
    <w:rsid w:val="008E421A"/>
    <w:rsid w:val="008E476B"/>
    <w:rsid w:val="008F7F5E"/>
    <w:rsid w:val="00923FBE"/>
    <w:rsid w:val="009251FD"/>
    <w:rsid w:val="00927C63"/>
    <w:rsid w:val="00932F50"/>
    <w:rsid w:val="009367BB"/>
    <w:rsid w:val="0094637B"/>
    <w:rsid w:val="00955A78"/>
    <w:rsid w:val="009921B8"/>
    <w:rsid w:val="0099536B"/>
    <w:rsid w:val="009C7D8F"/>
    <w:rsid w:val="009D4984"/>
    <w:rsid w:val="009D6901"/>
    <w:rsid w:val="009F1785"/>
    <w:rsid w:val="009F4E19"/>
    <w:rsid w:val="00A07662"/>
    <w:rsid w:val="00A21B71"/>
    <w:rsid w:val="00A2461D"/>
    <w:rsid w:val="00A3439E"/>
    <w:rsid w:val="00A37F9E"/>
    <w:rsid w:val="00A40085"/>
    <w:rsid w:val="00A47DF6"/>
    <w:rsid w:val="00A60E11"/>
    <w:rsid w:val="00A63D35"/>
    <w:rsid w:val="00A671EF"/>
    <w:rsid w:val="00A72EED"/>
    <w:rsid w:val="00A9231C"/>
    <w:rsid w:val="00AA2532"/>
    <w:rsid w:val="00AB02E7"/>
    <w:rsid w:val="00AD6C97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B4FD4"/>
    <w:rsid w:val="00BC5B63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C7ED6"/>
    <w:rsid w:val="00CD3FAC"/>
    <w:rsid w:val="00CE5A5C"/>
    <w:rsid w:val="00CF4707"/>
    <w:rsid w:val="00D31AB7"/>
    <w:rsid w:val="00D50D23"/>
    <w:rsid w:val="00D512BB"/>
    <w:rsid w:val="00D54A77"/>
    <w:rsid w:val="00DA3B1A"/>
    <w:rsid w:val="00DB1AD7"/>
    <w:rsid w:val="00DC6078"/>
    <w:rsid w:val="00DC79AD"/>
    <w:rsid w:val="00DD2075"/>
    <w:rsid w:val="00DF2868"/>
    <w:rsid w:val="00DF525E"/>
    <w:rsid w:val="00E00632"/>
    <w:rsid w:val="00E16E2D"/>
    <w:rsid w:val="00E17712"/>
    <w:rsid w:val="00E17909"/>
    <w:rsid w:val="00E557A0"/>
    <w:rsid w:val="00E800A6"/>
    <w:rsid w:val="00EA25C8"/>
    <w:rsid w:val="00EA4248"/>
    <w:rsid w:val="00EC480F"/>
    <w:rsid w:val="00EF5038"/>
    <w:rsid w:val="00EF6435"/>
    <w:rsid w:val="00F10F6B"/>
    <w:rsid w:val="00F23697"/>
    <w:rsid w:val="00F336AF"/>
    <w:rsid w:val="00F36BB7"/>
    <w:rsid w:val="00F464A6"/>
    <w:rsid w:val="00F87EAA"/>
    <w:rsid w:val="00F92B25"/>
    <w:rsid w:val="00F93010"/>
    <w:rsid w:val="00FB3148"/>
    <w:rsid w:val="00FB3809"/>
    <w:rsid w:val="00FB6D8B"/>
    <w:rsid w:val="00FD6CAB"/>
    <w:rsid w:val="00FE41BD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0BC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nl-NL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5252"/>
    <w:rPr>
      <w:sz w:val="20"/>
    </w:rPr>
  </w:style>
  <w:style w:type="paragraph" w:styleId="Kop1">
    <w:name w:val="heading 1"/>
    <w:basedOn w:val="Standaard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Kop3">
    <w:name w:val="heading 3"/>
    <w:basedOn w:val="Standaard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uiPriority w:val="12"/>
    <w:qFormat/>
    <w:rsid w:val="004230D9"/>
    <w:pPr>
      <w:numPr>
        <w:numId w:val="40"/>
      </w:numPr>
    </w:pPr>
    <w:rPr>
      <w:b/>
    </w:rPr>
  </w:style>
  <w:style w:type="character" w:styleId="Tekstvantijdelijkeaanduiding">
    <w:name w:val="Placeholder Text"/>
    <w:basedOn w:val="Standaardalinea-lettertype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ard"/>
    <w:next w:val="Standaard"/>
    <w:uiPriority w:val="10"/>
    <w:qFormat/>
    <w:rsid w:val="004230D9"/>
    <w:pPr>
      <w:spacing w:after="480"/>
      <w:jc w:val="center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jstopsomteken">
    <w:name w:val="List Bullet"/>
    <w:basedOn w:val="Standaard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adruk">
    <w:name w:val="Emphasis"/>
    <w:basedOn w:val="Standaardalinea-lettertype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ard"/>
    <w:link w:val="Titel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Zwaar">
    <w:name w:val="Strong"/>
    <w:basedOn w:val="Standaardalinea-lettertype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at">
    <w:name w:val="Quote"/>
    <w:basedOn w:val="Standaard"/>
    <w:link w:val="Citaat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jstalinea">
    <w:name w:val="List Paragraph"/>
    <w:basedOn w:val="Standaard"/>
    <w:uiPriority w:val="34"/>
    <w:semiHidden/>
    <w:unhideWhenUsed/>
    <w:qFormat/>
    <w:rsid w:val="004230D9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4230D9"/>
  </w:style>
  <w:style w:type="paragraph" w:styleId="Inhopg1">
    <w:name w:val="toc 1"/>
    <w:basedOn w:val="Standaard"/>
    <w:next w:val="Standaard"/>
    <w:autoRedefine/>
    <w:uiPriority w:val="39"/>
    <w:semiHidden/>
    <w:unhideWhenUsed/>
    <w:rsid w:val="004230D9"/>
    <w:pPr>
      <w:spacing w:after="100"/>
      <w:ind w:left="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230D9"/>
    <w:pPr>
      <w:spacing w:after="100"/>
      <w:ind w:left="1920"/>
    </w:pPr>
  </w:style>
  <w:style w:type="paragraph" w:styleId="Kopvaninhoudsopgave">
    <w:name w:val="TOC Heading"/>
    <w:basedOn w:val="Kop1"/>
    <w:next w:val="Kop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ktekst">
    <w:name w:val="Block Text"/>
    <w:basedOn w:val="Standaard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230D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230D9"/>
    <w:rPr>
      <w:rFonts w:ascii="Times New Roman" w:hAnsi="Times New Roman" w:cs="Times New Roman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230D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4230D9"/>
    <w:rPr>
      <w:rFonts w:ascii="Times New Roman" w:hAnsi="Times New Roman" w:cs="Times New Roman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230D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4230D9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30D9"/>
    <w:rPr>
      <w:rFonts w:ascii="Times New Roman" w:hAnsi="Times New Roman" w:cs="Times New Roman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4230D9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30D9"/>
    <w:rPr>
      <w:rFonts w:ascii="Times New Roman" w:hAnsi="Times New Roman" w:cs="Times New Roman"/>
    </w:rPr>
  </w:style>
  <w:style w:type="character" w:styleId="HTML-acroniem">
    <w:name w:val="HTML Acronym"/>
    <w:basedOn w:val="Standaardalinea-lettertype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Regelnummer">
    <w:name w:val="line number"/>
    <w:basedOn w:val="Standaardalinea-lettertype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kst">
    <w:name w:val="macro"/>
    <w:link w:val="Macroteks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230D9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4230D9"/>
    <w:rPr>
      <w:rFonts w:ascii="Times New Roman" w:hAnsi="Times New Roman" w:cs="Times New Roman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230D9"/>
  </w:style>
  <w:style w:type="character" w:customStyle="1" w:styleId="AanhefChar">
    <w:name w:val="Aanhef Char"/>
    <w:basedOn w:val="Standaardalinea-lettertype"/>
    <w:link w:val="Aanhef"/>
    <w:uiPriority w:val="99"/>
    <w:semiHidden/>
    <w:rsid w:val="004230D9"/>
    <w:rPr>
      <w:rFonts w:ascii="Times New Roman" w:hAnsi="Times New Roman" w:cs="Times New Roman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4230D9"/>
    <w:rPr>
      <w:rFonts w:ascii="Times New Roman" w:hAnsi="Times New Roman" w:cs="Times New Roman"/>
    </w:rPr>
  </w:style>
  <w:style w:type="character" w:styleId="Slimmehyperlink">
    <w:name w:val="Smart Hyperlink"/>
    <w:basedOn w:val="Standaardalinea-lettertype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jstnummering2">
    <w:name w:val="List Number 2"/>
    <w:basedOn w:val="Standaard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Geenlij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Geenlijst"/>
    <w:uiPriority w:val="99"/>
    <w:semiHidden/>
    <w:unhideWhenUsed/>
    <w:rsid w:val="004230D9"/>
    <w:pPr>
      <w:numPr>
        <w:numId w:val="42"/>
      </w:numPr>
    </w:pPr>
  </w:style>
  <w:style w:type="numbering" w:styleId="Artikelsectie">
    <w:name w:val="Outline List 3"/>
    <w:basedOn w:val="Geenlijst"/>
    <w:uiPriority w:val="99"/>
    <w:semiHidden/>
    <w:unhideWhenUsed/>
    <w:rsid w:val="004230D9"/>
    <w:pPr>
      <w:numPr>
        <w:numId w:val="43"/>
      </w:numPr>
    </w:p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230D9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4230D9"/>
    <w:rPr>
      <w:rFonts w:ascii="Times New Roman" w:hAnsi="Times New Roman" w:cs="Times New Roman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230D9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4230D9"/>
    <w:rPr>
      <w:rFonts w:ascii="Times New Roman" w:hAnsi="Times New Roman" w:cs="Times New Roman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230D9"/>
    <w:pPr>
      <w:spacing w:after="2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4230D9"/>
    <w:rPr>
      <w:rFonts w:ascii="Times New Roman" w:hAnsi="Times New Roman" w:cs="Times New Roman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4230D9"/>
    <w:rPr>
      <w:rFonts w:ascii="Times New Roman" w:hAnsi="Times New Roman" w:cs="Times New Roman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4230D9"/>
    <w:rPr>
      <w:rFonts w:ascii="Times New Roman" w:hAnsi="Times New Roman" w:cs="Times New Roman"/>
    </w:rPr>
  </w:style>
  <w:style w:type="table" w:styleId="Kleurrijkraster">
    <w:name w:val="Colorful Grid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onkerelijst">
    <w:name w:val="Dark List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230D9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4230D9"/>
    <w:rPr>
      <w:rFonts w:ascii="Times New Roman" w:hAnsi="Times New Roman" w:cs="Times New Roman"/>
    </w:rPr>
  </w:style>
  <w:style w:type="table" w:styleId="Rastertabel1licht">
    <w:name w:val="Grid Table 1 Light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-voorbeeld">
    <w:name w:val="HTML Sample"/>
    <w:basedOn w:val="Standaardalinea-lettertype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chtraster">
    <w:name w:val="Light Grid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jst">
    <w:name w:val="List"/>
    <w:basedOn w:val="Standaard"/>
    <w:uiPriority w:val="99"/>
    <w:semiHidden/>
    <w:unhideWhenUsed/>
    <w:rsid w:val="004230D9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230D9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230D9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230D9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230D9"/>
    <w:pPr>
      <w:ind w:left="1800" w:hanging="36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230D9"/>
    <w:pPr>
      <w:numPr>
        <w:numId w:val="15"/>
      </w:numPr>
      <w:contextualSpacing/>
    </w:pPr>
  </w:style>
  <w:style w:type="table" w:styleId="Lijsttabel1licht">
    <w:name w:val="List Table 1 Light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Geenafstand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alweb">
    <w:name w:val="Normal (Web)"/>
    <w:basedOn w:val="Standaard"/>
    <w:uiPriority w:val="99"/>
    <w:semiHidden/>
    <w:unhideWhenUsed/>
    <w:rsid w:val="004230D9"/>
  </w:style>
  <w:style w:type="paragraph" w:styleId="Standaardinspringing">
    <w:name w:val="Normal Indent"/>
    <w:basedOn w:val="Standaard"/>
    <w:uiPriority w:val="99"/>
    <w:semiHidden/>
    <w:unhideWhenUsed/>
    <w:rsid w:val="004230D9"/>
    <w:pPr>
      <w:ind w:left="708"/>
    </w:pPr>
  </w:style>
  <w:style w:type="character" w:styleId="Paginanummer">
    <w:name w:val="page number"/>
    <w:basedOn w:val="Standaardalinea-lettertype"/>
    <w:uiPriority w:val="99"/>
    <w:semiHidden/>
    <w:unhideWhenUsed/>
    <w:rsid w:val="004230D9"/>
    <w:rPr>
      <w:rFonts w:ascii="Times New Roman" w:hAnsi="Times New Roman" w:cs="Times New Roman"/>
    </w:rPr>
  </w:style>
  <w:style w:type="table" w:styleId="Onopgemaaktetabel1">
    <w:name w:val="Plain Table 1"/>
    <w:basedOn w:val="Standaardtabe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-effectenvoortabel1">
    <w:name w:val="Table 3D effects 1"/>
    <w:basedOn w:val="Standaardtabe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230D9"/>
    <w:pPr>
      <w:spacing w:after="0"/>
      <w:ind w:left="240" w:hanging="24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230D9"/>
    <w:pPr>
      <w:spacing w:after="0"/>
      <w:ind w:left="0"/>
    </w:pPr>
  </w:style>
  <w:style w:type="table" w:styleId="Professioneletabel">
    <w:name w:val="Table Professional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230D9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230D9"/>
    <w:pPr>
      <w:spacing w:after="100"/>
      <w:ind w:left="48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230D9"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230D9"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230D9"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230D9"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um"/>
    <w:qFormat/>
    <w:rsid w:val="006E1879"/>
    <w:pPr>
      <w:spacing w:line="240" w:lineRule="auto"/>
      <w:jc w:val="left"/>
    </w:pPr>
    <w:rPr>
      <w:rFonts w:asciiTheme="majorHAnsi" w:hAnsiTheme="majorHAnsi"/>
      <w:lang w:val="en-GB"/>
    </w:rPr>
  </w:style>
  <w:style w:type="paragraph" w:customStyle="1" w:styleId="Logo">
    <w:name w:val="Logo"/>
    <w:basedOn w:val="Kop1"/>
    <w:qFormat/>
    <w:rsid w:val="00DF525E"/>
    <w:pPr>
      <w:spacing w:after="480"/>
      <w:jc w:val="center"/>
    </w:pPr>
    <w:rPr>
      <w:noProof/>
    </w:rPr>
  </w:style>
  <w:style w:type="paragraph" w:customStyle="1" w:styleId="KOP20">
    <w:name w:val="KOP 2"/>
    <w:basedOn w:val="Kop2"/>
    <w:link w:val="KOP2Char0"/>
    <w:qFormat/>
    <w:rsid w:val="006E1879"/>
    <w:rPr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1879"/>
    <w:rPr>
      <w:rFonts w:ascii="Arial" w:hAnsi="Arial" w:cs="Arial"/>
      <w:b/>
      <w:bCs/>
      <w:iCs/>
      <w:sz w:val="20"/>
      <w:szCs w:val="28"/>
    </w:rPr>
  </w:style>
  <w:style w:type="character" w:customStyle="1" w:styleId="KOP2Char0">
    <w:name w:val="KOP 2 Char"/>
    <w:basedOn w:val="Kop2Char"/>
    <w:link w:val="KOP20"/>
    <w:rsid w:val="006E1879"/>
    <w:rPr>
      <w:rFonts w:ascii="Arial" w:hAnsi="Arial" w:cs="Arial"/>
      <w:b/>
      <w:bCs/>
      <w:iCs/>
      <w:sz w:val="20"/>
      <w:szCs w:val="2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i\AppData\Roaming\Microsoft\Templates\Agenda%20met%20driehoek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C:\Users\michi\AppData\Roaming\Microsoft\Templates\Agenda met driehoeken.dotx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2020-09-09T20:45:00Z</dcterms:created>
  <dcterms:modified xsi:type="dcterms:W3CDTF">2020-09-09T20:45:00Z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